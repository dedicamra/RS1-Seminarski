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15E21" w14:textId="55763E9D" w:rsidR="0058521F" w:rsidRPr="00E34479" w:rsidRDefault="0058521F" w:rsidP="0058521F">
      <w:pPr>
        <w:pStyle w:val="Title"/>
        <w:jc w:val="right"/>
      </w:pPr>
      <w:r w:rsidRPr="00E34479">
        <w:t>&lt;</w:t>
      </w:r>
      <w:r w:rsidR="00B1000C">
        <w:t xml:space="preserve">Sistem za </w:t>
      </w:r>
      <w:r w:rsidR="00B1000C">
        <w:rPr>
          <w:lang w:val="bs-Latn-BA"/>
        </w:rPr>
        <w:t>podršku rada autobusne stanice</w:t>
      </w:r>
      <w:r w:rsidR="00B1000C" w:rsidRPr="00E34479">
        <w:t xml:space="preserve"> </w:t>
      </w:r>
      <w:r w:rsidRPr="00E34479">
        <w:t xml:space="preserve">&gt; </w:t>
      </w:r>
    </w:p>
    <w:p w14:paraId="0B14E6D1" w14:textId="77777777" w:rsidR="0058521F" w:rsidRPr="00E34479" w:rsidRDefault="0058521F" w:rsidP="0058521F"/>
    <w:p w14:paraId="3BE796B3" w14:textId="77777777" w:rsidR="0058521F" w:rsidRPr="00E34479" w:rsidRDefault="00DA6551" w:rsidP="0058521F">
      <w:pPr>
        <w:pStyle w:val="Title"/>
        <w:jc w:val="right"/>
      </w:pPr>
      <w:r>
        <w:t>Vizija projekta</w:t>
      </w:r>
      <w:r w:rsidR="0058521F" w:rsidRPr="00E34479">
        <w:t xml:space="preserve"> </w:t>
      </w:r>
    </w:p>
    <w:p w14:paraId="3E8D2266" w14:textId="77777777" w:rsidR="0058521F" w:rsidRPr="00E34479" w:rsidRDefault="0058521F" w:rsidP="0058521F">
      <w:pPr>
        <w:pStyle w:val="Title"/>
        <w:jc w:val="right"/>
      </w:pPr>
    </w:p>
    <w:p w14:paraId="476D86EF" w14:textId="77777777" w:rsidR="0058521F" w:rsidRPr="00E34479" w:rsidRDefault="0058521F" w:rsidP="0058521F"/>
    <w:p w14:paraId="4FDE5D88" w14:textId="77777777" w:rsidR="0058521F" w:rsidRPr="00E34479" w:rsidRDefault="0058521F" w:rsidP="0058521F"/>
    <w:p w14:paraId="20B71B07" w14:textId="77777777" w:rsidR="0058521F" w:rsidRPr="00ED72E6" w:rsidRDefault="0058521F" w:rsidP="0058521F">
      <w:pPr>
        <w:pStyle w:val="Title"/>
        <w:rPr>
          <w:sz w:val="32"/>
        </w:rPr>
      </w:pPr>
    </w:p>
    <w:p w14:paraId="2B948F3F" w14:textId="77777777"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14:paraId="7D482419" w14:textId="00C4EEC8" w:rsidR="0058521F" w:rsidRDefault="00B1000C" w:rsidP="0058521F">
      <w:pPr>
        <w:jc w:val="right"/>
        <w:rPr>
          <w:sz w:val="24"/>
        </w:rPr>
      </w:pPr>
      <w:r>
        <w:rPr>
          <w:sz w:val="24"/>
        </w:rPr>
        <w:t>Amra Dedić</w:t>
      </w:r>
      <w:r w:rsidR="0058521F" w:rsidRPr="00E36CD3">
        <w:rPr>
          <w:sz w:val="24"/>
        </w:rPr>
        <w:t xml:space="preserve">, </w:t>
      </w:r>
      <w:r>
        <w:rPr>
          <w:sz w:val="24"/>
        </w:rPr>
        <w:t>IB180016</w:t>
      </w:r>
    </w:p>
    <w:p w14:paraId="1E09103A" w14:textId="329159BF" w:rsidR="00B1000C" w:rsidRPr="00E36CD3" w:rsidRDefault="00B1000C" w:rsidP="0058521F">
      <w:pPr>
        <w:jc w:val="right"/>
        <w:rPr>
          <w:sz w:val="24"/>
        </w:rPr>
      </w:pPr>
      <w:r>
        <w:rPr>
          <w:sz w:val="24"/>
        </w:rPr>
        <w:t>Alma Husković, IB180017</w:t>
      </w:r>
    </w:p>
    <w:p w14:paraId="539DC679" w14:textId="77777777" w:rsidR="0058521F" w:rsidRPr="00E36CD3" w:rsidRDefault="0058521F" w:rsidP="0058521F">
      <w:pPr>
        <w:jc w:val="right"/>
        <w:rPr>
          <w:sz w:val="24"/>
        </w:rPr>
      </w:pPr>
    </w:p>
    <w:p w14:paraId="66D3DF4E" w14:textId="77777777" w:rsidR="0058521F" w:rsidRPr="00E36CD3" w:rsidRDefault="0058521F" w:rsidP="0058521F">
      <w:pPr>
        <w:pStyle w:val="BodyText"/>
        <w:rPr>
          <w:sz w:val="24"/>
        </w:rPr>
      </w:pPr>
    </w:p>
    <w:p w14:paraId="692A9AE2" w14:textId="77777777" w:rsidR="0058521F" w:rsidRPr="00E36CD3" w:rsidRDefault="0058521F" w:rsidP="0058521F">
      <w:pPr>
        <w:pStyle w:val="BodyText"/>
        <w:rPr>
          <w:sz w:val="24"/>
        </w:rPr>
      </w:pPr>
    </w:p>
    <w:p w14:paraId="2284D15B" w14:textId="340C27CC"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BC4047">
        <w:rPr>
          <w:sz w:val="24"/>
        </w:rPr>
        <w:t>01</w:t>
      </w:r>
      <w:r w:rsidRPr="00E36CD3">
        <w:rPr>
          <w:sz w:val="24"/>
        </w:rPr>
        <w:t>.</w:t>
      </w:r>
      <w:r w:rsidR="00BC4047">
        <w:rPr>
          <w:sz w:val="24"/>
        </w:rPr>
        <w:t>11</w:t>
      </w:r>
      <w:r w:rsidRPr="00E36CD3">
        <w:rPr>
          <w:sz w:val="24"/>
        </w:rPr>
        <w:t>.</w:t>
      </w:r>
      <w:r w:rsidR="00BC4047">
        <w:rPr>
          <w:sz w:val="24"/>
        </w:rPr>
        <w:t>2020</w:t>
      </w:r>
    </w:p>
    <w:p w14:paraId="5C605032" w14:textId="77777777"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14:paraId="75F17A95" w14:textId="77777777"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63"/>
        <w:gridCol w:w="842"/>
        <w:gridCol w:w="2959"/>
        <w:gridCol w:w="2498"/>
        <w:gridCol w:w="1482"/>
      </w:tblGrid>
      <w:tr w:rsidR="00A768E3" w:rsidRPr="005A30FF" w14:paraId="72C7D562" w14:textId="77777777" w:rsidTr="00A768E3">
        <w:tc>
          <w:tcPr>
            <w:tcW w:w="630" w:type="pct"/>
          </w:tcPr>
          <w:p w14:paraId="4BF89FF6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14:paraId="1C1D87B2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14:paraId="33EB7DA6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14:paraId="6C4015CE" w14:textId="77777777"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14:paraId="71916B21" w14:textId="77777777"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14:paraId="34A0B93C" w14:textId="77777777" w:rsidTr="00A768E3">
        <w:tc>
          <w:tcPr>
            <w:tcW w:w="630" w:type="pct"/>
          </w:tcPr>
          <w:p w14:paraId="77520F4D" w14:textId="77777777"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&lt;dd/mmm/yy&gt;</w:t>
            </w:r>
          </w:p>
        </w:tc>
        <w:tc>
          <w:tcPr>
            <w:tcW w:w="428" w:type="pct"/>
          </w:tcPr>
          <w:p w14:paraId="2222032C" w14:textId="77777777"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&lt;x.x&gt;</w:t>
            </w:r>
          </w:p>
        </w:tc>
        <w:tc>
          <w:tcPr>
            <w:tcW w:w="1660" w:type="pct"/>
          </w:tcPr>
          <w:p w14:paraId="0DE06EC0" w14:textId="77777777"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1413" w:type="pct"/>
          </w:tcPr>
          <w:p w14:paraId="76058554" w14:textId="77777777"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&lt;detalji&gt;</w:t>
            </w:r>
          </w:p>
        </w:tc>
        <w:tc>
          <w:tcPr>
            <w:tcW w:w="870" w:type="pct"/>
          </w:tcPr>
          <w:p w14:paraId="4CD8CF97" w14:textId="77777777" w:rsidR="00A768E3" w:rsidRPr="005A30FF" w:rsidRDefault="00A768E3" w:rsidP="0058521F">
            <w:pPr>
              <w:pStyle w:val="Tabletext"/>
              <w:spacing w:before="0" w:after="0"/>
              <w:jc w:val="center"/>
            </w:pPr>
            <w:r w:rsidRPr="005A30FF">
              <w:t>&lt;ime&gt;</w:t>
            </w:r>
          </w:p>
        </w:tc>
      </w:tr>
      <w:tr w:rsidR="00A768E3" w:rsidRPr="005A30FF" w14:paraId="7C9A3669" w14:textId="77777777" w:rsidTr="00A768E3">
        <w:tc>
          <w:tcPr>
            <w:tcW w:w="630" w:type="pct"/>
          </w:tcPr>
          <w:p w14:paraId="14EF036C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30630ACC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62A1EF4D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796649D7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642BBA62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14:paraId="7D506C9F" w14:textId="77777777" w:rsidTr="00A768E3">
        <w:tc>
          <w:tcPr>
            <w:tcW w:w="630" w:type="pct"/>
          </w:tcPr>
          <w:p w14:paraId="4326612A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326A6E63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3819958C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488ADD92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12630F58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14:paraId="4D64D5C8" w14:textId="77777777" w:rsidTr="00A768E3">
        <w:tc>
          <w:tcPr>
            <w:tcW w:w="630" w:type="pct"/>
          </w:tcPr>
          <w:p w14:paraId="1163FECF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14:paraId="4433062B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14:paraId="74807796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14:paraId="7F7898C5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14:paraId="5089B154" w14:textId="77777777"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14:paraId="306A3392" w14:textId="77777777" w:rsidR="0058521F" w:rsidRPr="00E34479" w:rsidRDefault="0058521F" w:rsidP="0058521F"/>
    <w:p w14:paraId="754940AD" w14:textId="77777777"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14:paraId="1643287B" w14:textId="77777777" w:rsidR="00560137" w:rsidRPr="005F6241" w:rsidRDefault="00EE3B16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370003013" w:history="1">
        <w:r w:rsidR="00560137" w:rsidRPr="001A0E13">
          <w:rPr>
            <w:rStyle w:val="Hyperlink"/>
            <w:noProof/>
          </w:rPr>
          <w:t>1.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Uvod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_Toc370003013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14:paraId="2974C56F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4" w:history="1">
        <w:r w:rsidR="00560137" w:rsidRPr="001A0E13">
          <w:rPr>
            <w:rStyle w:val="Hyperlink"/>
            <w:noProof/>
          </w:rPr>
          <w:t>1.1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Svrha dokumenta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_Toc370003014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14:paraId="7FC7097D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5" w:history="1">
        <w:r w:rsidR="00560137" w:rsidRPr="001A0E13">
          <w:rPr>
            <w:rStyle w:val="Hyperlink"/>
            <w:noProof/>
          </w:rPr>
          <w:t>1.2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Definicije, akronimi i skraćenice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_Toc370003015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14:paraId="11C3FC45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6" w:history="1">
        <w:r w:rsidR="00560137" w:rsidRPr="001A0E13">
          <w:rPr>
            <w:rStyle w:val="Hyperlink"/>
            <w:noProof/>
          </w:rPr>
          <w:t>1.3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Reference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_Toc370003016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3</w:t>
        </w:r>
        <w:r w:rsidR="00560137">
          <w:rPr>
            <w:noProof/>
            <w:webHidden/>
          </w:rPr>
          <w:fldChar w:fldCharType="end"/>
        </w:r>
      </w:hyperlink>
    </w:p>
    <w:p w14:paraId="26B1A049" w14:textId="77777777" w:rsidR="00560137" w:rsidRPr="005F6241" w:rsidRDefault="00327050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0003017" w:history="1">
        <w:r w:rsidR="00560137" w:rsidRPr="001A0E13">
          <w:rPr>
            <w:rStyle w:val="Hyperlink"/>
            <w:noProof/>
          </w:rPr>
          <w:t>2.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Opis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_Toc370003017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4</w:t>
        </w:r>
        <w:r w:rsidR="00560137">
          <w:rPr>
            <w:noProof/>
            <w:webHidden/>
          </w:rPr>
          <w:fldChar w:fldCharType="end"/>
        </w:r>
      </w:hyperlink>
    </w:p>
    <w:p w14:paraId="075ED35C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8" w:history="1">
        <w:r w:rsidR="00560137" w:rsidRPr="001A0E13">
          <w:rPr>
            <w:rStyle w:val="Hyperlink"/>
            <w:noProof/>
          </w:rPr>
          <w:t>2.1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Pozadina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_Toc370003018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4</w:t>
        </w:r>
        <w:r w:rsidR="00560137">
          <w:rPr>
            <w:noProof/>
            <w:webHidden/>
          </w:rPr>
          <w:fldChar w:fldCharType="end"/>
        </w:r>
      </w:hyperlink>
    </w:p>
    <w:p w14:paraId="5BDF24CC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9" w:history="1">
        <w:r w:rsidR="00560137" w:rsidRPr="001A0E13">
          <w:rPr>
            <w:rStyle w:val="Hyperlink"/>
            <w:noProof/>
          </w:rPr>
          <w:t>2.2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Opis problema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_Toc370003019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4</w:t>
        </w:r>
        <w:r w:rsidR="00560137">
          <w:rPr>
            <w:noProof/>
            <w:webHidden/>
          </w:rPr>
          <w:fldChar w:fldCharType="end"/>
        </w:r>
      </w:hyperlink>
    </w:p>
    <w:p w14:paraId="1A937EAD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0" w:history="1">
        <w:r w:rsidR="00560137" w:rsidRPr="001A0E13">
          <w:rPr>
            <w:rStyle w:val="Hyperlink"/>
            <w:noProof/>
          </w:rPr>
          <w:t>2.3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Učesnici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_Toc370003020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4</w:t>
        </w:r>
        <w:r w:rsidR="00560137">
          <w:rPr>
            <w:noProof/>
            <w:webHidden/>
          </w:rPr>
          <w:fldChar w:fldCharType="end"/>
        </w:r>
      </w:hyperlink>
    </w:p>
    <w:p w14:paraId="276F8126" w14:textId="553C327F" w:rsidR="00560137" w:rsidRPr="005F6241" w:rsidRDefault="00327050">
      <w:pPr>
        <w:pStyle w:val="TOC3"/>
        <w:rPr>
          <w:noProof/>
          <w:szCs w:val="22"/>
          <w:lang w:val="bs-Latn-BA" w:eastAsia="bs-Latn-BA"/>
        </w:rPr>
      </w:pPr>
      <w:hyperlink w:anchor="_Toc370003021" w:history="1">
        <w:r w:rsidR="00560137" w:rsidRPr="001A0E13">
          <w:rPr>
            <w:rStyle w:val="Hyperlink"/>
            <w:noProof/>
          </w:rPr>
          <w:t>2.3.1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AF3DAD">
          <w:rPr>
            <w:rStyle w:val="Hyperlink"/>
            <w:noProof/>
          </w:rPr>
          <w:t>Amra Dedi</w:t>
        </w:r>
        <w:r w:rsidR="00AF3DAD">
          <w:rPr>
            <w:rStyle w:val="Hyperlink"/>
            <w:noProof/>
            <w:lang w:val="bs-Latn-BA"/>
          </w:rPr>
          <w:t>ć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_Toc370003021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5</w:t>
        </w:r>
        <w:r w:rsidR="00560137">
          <w:rPr>
            <w:noProof/>
            <w:webHidden/>
          </w:rPr>
          <w:fldChar w:fldCharType="end"/>
        </w:r>
      </w:hyperlink>
    </w:p>
    <w:p w14:paraId="7BBA6186" w14:textId="59272C24" w:rsidR="00560137" w:rsidRPr="005F6241" w:rsidRDefault="00327050">
      <w:pPr>
        <w:pStyle w:val="TOC3"/>
        <w:rPr>
          <w:noProof/>
          <w:szCs w:val="22"/>
          <w:lang w:val="bs-Latn-BA" w:eastAsia="bs-Latn-BA"/>
        </w:rPr>
      </w:pPr>
      <w:hyperlink w:anchor="_Toc370003022" w:history="1">
        <w:r w:rsidR="00560137" w:rsidRPr="001A0E13">
          <w:rPr>
            <w:rStyle w:val="Hyperlink"/>
            <w:noProof/>
          </w:rPr>
          <w:t>2.3.2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AF3DAD">
          <w:rPr>
            <w:rStyle w:val="Hyperlink"/>
            <w:noProof/>
          </w:rPr>
          <w:t>Alma Husković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_Toc370003022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5</w:t>
        </w:r>
        <w:r w:rsidR="00560137">
          <w:rPr>
            <w:noProof/>
            <w:webHidden/>
          </w:rPr>
          <w:fldChar w:fldCharType="end"/>
        </w:r>
      </w:hyperlink>
    </w:p>
    <w:p w14:paraId="383C3FE6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3" w:history="1">
        <w:r w:rsidR="00560137" w:rsidRPr="001A0E13">
          <w:rPr>
            <w:rStyle w:val="Hyperlink"/>
            <w:noProof/>
          </w:rPr>
          <w:t>2.4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Opšti ciljevi i problemi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_Toc370003023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5</w:t>
        </w:r>
        <w:r w:rsidR="00560137">
          <w:rPr>
            <w:noProof/>
            <w:webHidden/>
          </w:rPr>
          <w:fldChar w:fldCharType="end"/>
        </w:r>
      </w:hyperlink>
    </w:p>
    <w:p w14:paraId="7A6C3BE2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4" w:history="1">
        <w:r w:rsidR="00560137" w:rsidRPr="001A0E13">
          <w:rPr>
            <w:rStyle w:val="Hyperlink"/>
            <w:noProof/>
          </w:rPr>
          <w:t>2.5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Korisnici i njihovi ciljevi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_Toc370003024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6</w:t>
        </w:r>
        <w:r w:rsidR="00560137">
          <w:rPr>
            <w:noProof/>
            <w:webHidden/>
          </w:rPr>
          <w:fldChar w:fldCharType="end"/>
        </w:r>
      </w:hyperlink>
    </w:p>
    <w:p w14:paraId="25424B6F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5" w:history="1">
        <w:r w:rsidR="00560137" w:rsidRPr="001A0E13">
          <w:rPr>
            <w:rStyle w:val="Hyperlink"/>
            <w:noProof/>
          </w:rPr>
          <w:t>2.6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Sumarni Pregled mogućnosti sistema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_Toc370003025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7</w:t>
        </w:r>
        <w:r w:rsidR="00560137">
          <w:rPr>
            <w:noProof/>
            <w:webHidden/>
          </w:rPr>
          <w:fldChar w:fldCharType="end"/>
        </w:r>
      </w:hyperlink>
    </w:p>
    <w:p w14:paraId="7B549E63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6" w:history="1">
        <w:r w:rsidR="00560137" w:rsidRPr="001A0E13">
          <w:rPr>
            <w:rStyle w:val="Hyperlink"/>
            <w:noProof/>
          </w:rPr>
          <w:t>2.7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Pretpostavke i ovisnost o drugim sistemima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_Toc370003026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7</w:t>
        </w:r>
        <w:r w:rsidR="00560137">
          <w:rPr>
            <w:noProof/>
            <w:webHidden/>
          </w:rPr>
          <w:fldChar w:fldCharType="end"/>
        </w:r>
      </w:hyperlink>
    </w:p>
    <w:p w14:paraId="784D3D96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7" w:history="1">
        <w:r w:rsidR="00560137" w:rsidRPr="001A0E13">
          <w:rPr>
            <w:rStyle w:val="Hyperlink"/>
            <w:noProof/>
          </w:rPr>
          <w:t>2.8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CIJENA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_Toc370003027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7</w:t>
        </w:r>
        <w:r w:rsidR="00560137">
          <w:rPr>
            <w:noProof/>
            <w:webHidden/>
          </w:rPr>
          <w:fldChar w:fldCharType="end"/>
        </w:r>
      </w:hyperlink>
    </w:p>
    <w:p w14:paraId="4640ACFC" w14:textId="77777777" w:rsidR="00560137" w:rsidRPr="005F6241" w:rsidRDefault="00327050">
      <w:pPr>
        <w:pStyle w:val="TOC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8" w:history="1">
        <w:r w:rsidR="00560137" w:rsidRPr="001A0E13">
          <w:rPr>
            <w:rStyle w:val="Hyperlink"/>
            <w:noProof/>
          </w:rPr>
          <w:t>2.9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Alternativna rješenja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_Toc370003028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7</w:t>
        </w:r>
        <w:r w:rsidR="00560137">
          <w:rPr>
            <w:noProof/>
            <w:webHidden/>
          </w:rPr>
          <w:fldChar w:fldCharType="end"/>
        </w:r>
      </w:hyperlink>
    </w:p>
    <w:p w14:paraId="3A392560" w14:textId="77777777" w:rsidR="00560137" w:rsidRPr="005F6241" w:rsidRDefault="00327050">
      <w:pPr>
        <w:pStyle w:val="TOC2"/>
        <w:tabs>
          <w:tab w:val="left" w:pos="1200"/>
        </w:tabs>
        <w:rPr>
          <w:noProof/>
          <w:szCs w:val="22"/>
          <w:lang w:val="bs-Latn-BA" w:eastAsia="bs-Latn-BA"/>
        </w:rPr>
      </w:pPr>
      <w:hyperlink w:anchor="_Toc370003029" w:history="1">
        <w:r w:rsidR="00560137" w:rsidRPr="001A0E13">
          <w:rPr>
            <w:rStyle w:val="Hyperlink"/>
            <w:noProof/>
          </w:rPr>
          <w:t>2.10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Poslovna opravdanost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_Toc370003029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7</w:t>
        </w:r>
        <w:r w:rsidR="00560137">
          <w:rPr>
            <w:noProof/>
            <w:webHidden/>
          </w:rPr>
          <w:fldChar w:fldCharType="end"/>
        </w:r>
      </w:hyperlink>
    </w:p>
    <w:p w14:paraId="3D5BA7F2" w14:textId="77777777" w:rsidR="00560137" w:rsidRPr="005F6241" w:rsidRDefault="00327050">
      <w:pPr>
        <w:pStyle w:val="TOC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0003030" w:history="1">
        <w:r w:rsidR="00560137" w:rsidRPr="001A0E13">
          <w:rPr>
            <w:rStyle w:val="Hyperlink"/>
            <w:noProof/>
          </w:rPr>
          <w:t>3.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yperlink"/>
            <w:noProof/>
          </w:rPr>
          <w:t>Prilozi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_Toc370003030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60137">
          <w:rPr>
            <w:noProof/>
            <w:webHidden/>
          </w:rPr>
          <w:t>8</w:t>
        </w:r>
        <w:r w:rsidR="00560137">
          <w:rPr>
            <w:noProof/>
            <w:webHidden/>
          </w:rPr>
          <w:fldChar w:fldCharType="end"/>
        </w:r>
      </w:hyperlink>
    </w:p>
    <w:p w14:paraId="0046C11D" w14:textId="77777777" w:rsidR="009E215B" w:rsidRPr="00E34479" w:rsidRDefault="00EE3B16">
      <w:r w:rsidRPr="00E34479">
        <w:rPr>
          <w:b/>
          <w:bCs/>
        </w:rPr>
        <w:fldChar w:fldCharType="end"/>
      </w:r>
    </w:p>
    <w:p w14:paraId="356B32FA" w14:textId="77777777" w:rsidR="009E215B" w:rsidRPr="00E34479" w:rsidRDefault="009E215B" w:rsidP="009E215B"/>
    <w:p w14:paraId="6C8F788F" w14:textId="77777777" w:rsidR="009E215B" w:rsidRPr="00E34479" w:rsidRDefault="009E215B">
      <w:pPr>
        <w:pStyle w:val="Title"/>
      </w:pPr>
    </w:p>
    <w:p w14:paraId="57110913" w14:textId="77777777" w:rsidR="00D74A67" w:rsidRPr="002F4711" w:rsidRDefault="007956FE" w:rsidP="002F4711">
      <w:pPr>
        <w:pStyle w:val="Heading1"/>
      </w:pPr>
      <w:bookmarkStart w:id="0" w:name="_Toc4395995"/>
      <w:r w:rsidRPr="002F4711">
        <w:br w:type="page"/>
      </w:r>
      <w:bookmarkStart w:id="1" w:name="_Toc370003013"/>
      <w:r w:rsidR="00D74A67" w:rsidRPr="002F4711">
        <w:lastRenderedPageBreak/>
        <w:t>Uvod</w:t>
      </w:r>
      <w:bookmarkEnd w:id="1"/>
    </w:p>
    <w:p w14:paraId="6CC1C262" w14:textId="46409ADC" w:rsidR="00B1000C" w:rsidRDefault="00B1000C" w:rsidP="00690126">
      <w:pPr>
        <w:rPr>
          <w:lang w:val="en-GB"/>
        </w:rPr>
      </w:pPr>
      <w:bookmarkStart w:id="2" w:name="_Toc317626440"/>
      <w:r>
        <w:rPr>
          <w:sz w:val="20"/>
        </w:rPr>
        <w:br/>
      </w:r>
      <w:r>
        <w:rPr>
          <w:szCs w:val="22"/>
        </w:rPr>
        <w:t xml:space="preserve">U ovoj viziji projekta prestavit ćemo softversko rješenje za podršku rada autobusne stanice. Dosadašnji način poslovanja ove kompanije nije bio zasnovan na online </w:t>
      </w:r>
      <w:r w:rsidR="003A76E8">
        <w:rPr>
          <w:szCs w:val="22"/>
        </w:rPr>
        <w:t xml:space="preserve">pregledu postojećih linija i rezervacije i kupovine karata. </w:t>
      </w:r>
      <w:r w:rsidR="003A76E8">
        <w:rPr>
          <w:lang w:val="en-GB"/>
        </w:rPr>
        <w:t xml:space="preserve">Značajnim napretkom tehnologija pojavila se potreba za uvođenjem softverskog rješenja, koji će ponuditi rješenje za probleme sa kojima se susreću </w:t>
      </w:r>
      <w:r w:rsidR="008932C7">
        <w:rPr>
          <w:lang w:val="en-GB"/>
        </w:rPr>
        <w:t>klijenti</w:t>
      </w:r>
      <w:r w:rsidR="003A76E8">
        <w:rPr>
          <w:lang w:val="en-GB"/>
        </w:rPr>
        <w:t xml:space="preserve"> i zaposlenici ove kompanije. </w:t>
      </w:r>
    </w:p>
    <w:p w14:paraId="4395F2F2" w14:textId="5CA57ACE" w:rsidR="00690126" w:rsidRPr="003A76E8" w:rsidRDefault="003A76E8" w:rsidP="00690126">
      <w:pPr>
        <w:rPr>
          <w:szCs w:val="22"/>
        </w:rPr>
      </w:pPr>
      <w:r>
        <w:rPr>
          <w:lang w:val="en-GB"/>
        </w:rPr>
        <w:t xml:space="preserve">Cilj ovog projekta jeste dizajniranje finansijski povoljnog softverskog rješenja koje će omogućiti online rezervaciju </w:t>
      </w:r>
      <w:r w:rsidR="00D764BC">
        <w:rPr>
          <w:lang w:val="en-GB"/>
        </w:rPr>
        <w:t>i</w:t>
      </w:r>
      <w:r>
        <w:rPr>
          <w:lang w:val="en-GB"/>
        </w:rPr>
        <w:t xml:space="preserve"> kupovinu karata,</w:t>
      </w:r>
      <w:r w:rsidR="008B670A">
        <w:rPr>
          <w:lang w:val="en-GB"/>
        </w:rPr>
        <w:t xml:space="preserve"> te</w:t>
      </w:r>
      <w:r>
        <w:rPr>
          <w:lang w:val="en-GB"/>
        </w:rPr>
        <w:t xml:space="preserve"> jednostavnu brzu evidenciju podataka.</w:t>
      </w:r>
    </w:p>
    <w:p w14:paraId="6A960DF8" w14:textId="77777777" w:rsidR="00690126" w:rsidRPr="009D1ECB" w:rsidRDefault="00690126" w:rsidP="00690126">
      <w:pPr>
        <w:pStyle w:val="Heading2"/>
        <w:spacing w:before="240" w:line="240" w:lineRule="atLeast"/>
      </w:pPr>
      <w:bookmarkStart w:id="3" w:name="_Toc334234469"/>
      <w:bookmarkStart w:id="4" w:name="_Toc370003014"/>
      <w:r w:rsidRPr="009D1ECB">
        <w:t>Svrha dokumenta</w:t>
      </w:r>
      <w:bookmarkEnd w:id="3"/>
      <w:bookmarkEnd w:id="4"/>
    </w:p>
    <w:p w14:paraId="43E52DAE" w14:textId="16AAAB26" w:rsidR="003A76E8" w:rsidRPr="003A76E8" w:rsidRDefault="003A76E8" w:rsidP="003A76E8">
      <w:pPr>
        <w:rPr>
          <w:i/>
          <w:iCs/>
          <w:sz w:val="18"/>
          <w:szCs w:val="16"/>
        </w:rPr>
      </w:pPr>
      <w:r>
        <w:t>Svha dokumenta je da opiše strukturu i funkcionalosti sistema autobusne stanice.</w:t>
      </w:r>
    </w:p>
    <w:p w14:paraId="4A163DA8" w14:textId="77777777" w:rsidR="003A76E8" w:rsidRDefault="003A76E8" w:rsidP="003A76E8">
      <w:r>
        <w:t xml:space="preserve">Trenutna verzija(1.0) pokazuje osnovne informacije o softveru koje </w:t>
      </w:r>
      <w:r>
        <w:rPr>
          <w:lang w:val="en-GB"/>
        </w:rPr>
        <w:t>ć</w:t>
      </w:r>
      <w:r>
        <w:t>e koristiti učesnici u projektu prilikom izrade.</w:t>
      </w:r>
    </w:p>
    <w:p w14:paraId="182D7556" w14:textId="2C7480FC" w:rsidR="00690126" w:rsidRDefault="00690126" w:rsidP="00B507FB">
      <w:r w:rsidRPr="00E34479">
        <w:t xml:space="preserve"> </w:t>
      </w:r>
    </w:p>
    <w:p w14:paraId="22FB2B34" w14:textId="77777777" w:rsidR="00690126" w:rsidRPr="009D1ECB" w:rsidRDefault="00690126" w:rsidP="00690126">
      <w:pPr>
        <w:pStyle w:val="Heading2"/>
        <w:spacing w:before="240" w:line="240" w:lineRule="atLeast"/>
      </w:pPr>
      <w:bookmarkStart w:id="5" w:name="_Toc334234471"/>
      <w:bookmarkStart w:id="6" w:name="_Toc370003015"/>
      <w:r w:rsidRPr="009D1ECB">
        <w:t>Definicije, akronimi i skraćenice</w:t>
      </w:r>
      <w:bookmarkEnd w:id="5"/>
      <w:bookmarkEnd w:id="6"/>
    </w:p>
    <w:p w14:paraId="07952F92" w14:textId="5C56637A" w:rsidR="003A76E8" w:rsidRDefault="003A76E8" w:rsidP="003A76E8">
      <w:r>
        <w:t>Software – aplikacija za podršku rada korisnika</w:t>
      </w:r>
    </w:p>
    <w:p w14:paraId="79333242" w14:textId="6559B905" w:rsidR="00403B66" w:rsidRPr="00403B66" w:rsidRDefault="00403B66" w:rsidP="003A76E8">
      <w:pPr>
        <w:rPr>
          <w:lang w:val="bs-Latn-BA"/>
        </w:rPr>
      </w:pPr>
      <w:r>
        <w:t>Feedback – informacija,</w:t>
      </w:r>
      <w:r>
        <w:rPr>
          <w:lang w:val="en-US"/>
        </w:rPr>
        <w:t xml:space="preserve"> kritika ili obavijest koja se daje kako bi se ne</w:t>
      </w:r>
      <w:r>
        <w:rPr>
          <w:lang w:val="bs-Latn-BA"/>
        </w:rPr>
        <w:t>što poboljšalo</w:t>
      </w:r>
    </w:p>
    <w:p w14:paraId="18B51DE5" w14:textId="605DF8D8" w:rsidR="00690126" w:rsidRPr="00E34479" w:rsidRDefault="00690126" w:rsidP="00A768E3">
      <w:r w:rsidRPr="00E34479">
        <w:t xml:space="preserve"> </w:t>
      </w:r>
    </w:p>
    <w:p w14:paraId="77488FE9" w14:textId="77777777" w:rsidR="00690126" w:rsidRPr="009D1ECB" w:rsidRDefault="00690126" w:rsidP="00690126">
      <w:pPr>
        <w:pStyle w:val="Heading2"/>
        <w:spacing w:before="240" w:line="240" w:lineRule="atLeast"/>
      </w:pPr>
      <w:bookmarkStart w:id="7" w:name="_Toc334234472"/>
      <w:bookmarkStart w:id="8" w:name="_Toc370003016"/>
      <w:r w:rsidRPr="009D1ECB">
        <w:t>Reference</w:t>
      </w:r>
      <w:bookmarkEnd w:id="7"/>
      <w:bookmarkEnd w:id="8"/>
    </w:p>
    <w:p w14:paraId="36ED1713" w14:textId="77777777" w:rsidR="000E3371" w:rsidRDefault="000E3371" w:rsidP="000E3371">
      <w:r>
        <w:t>U trenutnoj reviziji ove dokumentacije, nismo se koristili vanjskim izvorima informacija.</w:t>
      </w:r>
    </w:p>
    <w:p w14:paraId="0427FE07" w14:textId="77777777" w:rsidR="00DA6551" w:rsidRDefault="00B13BBE" w:rsidP="00DA6551">
      <w:pPr>
        <w:pStyle w:val="Heading1"/>
      </w:pPr>
      <w:r w:rsidRPr="002F4711">
        <w:br w:type="page"/>
      </w:r>
      <w:bookmarkStart w:id="9" w:name="_Toc370003017"/>
      <w:bookmarkEnd w:id="2"/>
      <w:r w:rsidR="00DA6551">
        <w:lastRenderedPageBreak/>
        <w:t>Opis projekta</w:t>
      </w:r>
      <w:bookmarkEnd w:id="9"/>
    </w:p>
    <w:p w14:paraId="44C68782" w14:textId="77777777" w:rsidR="00A3155C" w:rsidRPr="00A3155C" w:rsidRDefault="00A3155C" w:rsidP="00A3155C">
      <w:pPr>
        <w:pStyle w:val="Heading2"/>
      </w:pPr>
      <w:bookmarkStart w:id="10" w:name="_Toc370003018"/>
      <w:r>
        <w:t>Pozadina projekta</w:t>
      </w:r>
      <w:bookmarkEnd w:id="10"/>
    </w:p>
    <w:p w14:paraId="4AC77C2D" w14:textId="20F53776" w:rsidR="005C423E" w:rsidRPr="002E7C26" w:rsidRDefault="005C423E" w:rsidP="005C423E">
      <w:bookmarkStart w:id="11" w:name="_Toc344766207"/>
      <w:bookmarkStart w:id="12" w:name="_Toc370003019"/>
      <w:r>
        <w:t>Softverska aplikacije za autobusnu stanicu  je aplikacija za podršku poslovanja ove kompanije. Aplikacija treba da zadovolji zahtjeve svih korisnika, kako menad</w:t>
      </w:r>
      <w:r>
        <w:rPr>
          <w:lang w:val="bs-Latn-BA"/>
        </w:rPr>
        <w:t>ž</w:t>
      </w:r>
      <w:r>
        <w:t>menta firme tako i klijenata.  Klijentima treba omogućiti lakše rezervisanje karata, a menadžmentu lakši poslovni proces.</w:t>
      </w:r>
    </w:p>
    <w:p w14:paraId="7A8A12E6" w14:textId="77777777" w:rsidR="00DA6551" w:rsidRPr="00995DFF" w:rsidRDefault="00DA6551" w:rsidP="00DA6551">
      <w:pPr>
        <w:pStyle w:val="Heading2"/>
        <w:spacing w:before="240" w:after="60" w:line="276" w:lineRule="auto"/>
      </w:pPr>
      <w:r w:rsidRPr="00995DFF">
        <w:t>Opis problema</w:t>
      </w:r>
      <w:bookmarkEnd w:id="11"/>
      <w:bookmarkEnd w:id="12"/>
    </w:p>
    <w:p w14:paraId="1E03FF70" w14:textId="7597761B" w:rsidR="00DA6551" w:rsidRDefault="00DA6551" w:rsidP="00DA6551">
      <w:r w:rsidRPr="00F4642A">
        <w:t>Porast</w:t>
      </w:r>
      <w:r w:rsidRPr="00F4642A">
        <w:rPr>
          <w:spacing w:val="17"/>
        </w:rPr>
        <w:t xml:space="preserve"> </w:t>
      </w:r>
      <w:r w:rsidRPr="00F4642A">
        <w:t>bro</w:t>
      </w:r>
      <w:r w:rsidRPr="00F4642A">
        <w:rPr>
          <w:spacing w:val="-2"/>
        </w:rPr>
        <w:t>j</w:t>
      </w:r>
      <w:r w:rsidRPr="00F4642A">
        <w:t>a</w:t>
      </w:r>
      <w:r w:rsidRPr="00F4642A">
        <w:rPr>
          <w:spacing w:val="17"/>
        </w:rPr>
        <w:t xml:space="preserve"> </w:t>
      </w:r>
      <w:r w:rsidR="005C423E">
        <w:t>klijenata i</w:t>
      </w:r>
      <w:r w:rsidRPr="00F4642A">
        <w:rPr>
          <w:spacing w:val="17"/>
        </w:rPr>
        <w:t xml:space="preserve"> </w:t>
      </w:r>
      <w:r w:rsidRPr="00F4642A">
        <w:t>sta</w:t>
      </w:r>
      <w:r w:rsidRPr="00F4642A">
        <w:rPr>
          <w:spacing w:val="-1"/>
        </w:rPr>
        <w:t>l</w:t>
      </w:r>
      <w:r w:rsidRPr="00F4642A">
        <w:t>n</w:t>
      </w:r>
      <w:r w:rsidR="005C423E">
        <w:t xml:space="preserve">a izmjena podataka o postojećim autobusnim linijama </w:t>
      </w:r>
      <w:r w:rsidRPr="00F4642A">
        <w:t>za</w:t>
      </w:r>
      <w:r w:rsidRPr="00F4642A">
        <w:rPr>
          <w:spacing w:val="-1"/>
        </w:rPr>
        <w:t>h</w:t>
      </w:r>
      <w:r w:rsidRPr="00F4642A">
        <w:t>t</w:t>
      </w:r>
      <w:r w:rsidRPr="00F4642A">
        <w:rPr>
          <w:spacing w:val="-1"/>
        </w:rPr>
        <w:t>ij</w:t>
      </w:r>
      <w:r w:rsidRPr="00F4642A">
        <w:t xml:space="preserve">evaju </w:t>
      </w:r>
      <w:r w:rsidRPr="00F4642A">
        <w:rPr>
          <w:spacing w:val="-17"/>
        </w:rPr>
        <w:t xml:space="preserve"> </w:t>
      </w:r>
      <w:r w:rsidRPr="00F4642A">
        <w:t>v</w:t>
      </w:r>
      <w:r w:rsidRPr="00F4642A">
        <w:rPr>
          <w:spacing w:val="-2"/>
        </w:rPr>
        <w:t>o</w:t>
      </w:r>
      <w:r w:rsidRPr="00F4642A">
        <w:t>đ</w:t>
      </w:r>
      <w:r w:rsidRPr="00F4642A">
        <w:rPr>
          <w:spacing w:val="-2"/>
        </w:rPr>
        <w:t>e</w:t>
      </w:r>
      <w:r w:rsidRPr="00F4642A">
        <w:rPr>
          <w:spacing w:val="-1"/>
        </w:rPr>
        <w:t>n</w:t>
      </w:r>
      <w:r w:rsidRPr="00F4642A">
        <w:t xml:space="preserve">je </w:t>
      </w:r>
      <w:r w:rsidRPr="00F4642A">
        <w:rPr>
          <w:spacing w:val="-17"/>
        </w:rPr>
        <w:t xml:space="preserve"> </w:t>
      </w:r>
      <w:r w:rsidRPr="00F4642A">
        <w:t xml:space="preserve">stalne </w:t>
      </w:r>
      <w:r w:rsidRPr="00F4642A">
        <w:rPr>
          <w:spacing w:val="-17"/>
        </w:rPr>
        <w:t xml:space="preserve"> </w:t>
      </w:r>
      <w:r w:rsidRPr="00F4642A">
        <w:t xml:space="preserve">evidencije </w:t>
      </w:r>
      <w:r w:rsidRPr="00F4642A">
        <w:rPr>
          <w:spacing w:val="-17"/>
        </w:rPr>
        <w:t xml:space="preserve"> </w:t>
      </w:r>
      <w:r w:rsidRPr="00F4642A">
        <w:t xml:space="preserve">koja </w:t>
      </w:r>
      <w:r w:rsidRPr="00F4642A">
        <w:rPr>
          <w:spacing w:val="-17"/>
        </w:rPr>
        <w:t xml:space="preserve"> </w:t>
      </w:r>
      <w:r w:rsidRPr="00F4642A">
        <w:t xml:space="preserve">mora </w:t>
      </w:r>
      <w:r w:rsidRPr="00F4642A">
        <w:rPr>
          <w:spacing w:val="-17"/>
        </w:rPr>
        <w:t xml:space="preserve"> </w:t>
      </w:r>
      <w:r w:rsidRPr="00F4642A">
        <w:t>bi</w:t>
      </w:r>
      <w:r w:rsidRPr="00F4642A">
        <w:rPr>
          <w:spacing w:val="1"/>
        </w:rPr>
        <w:t>t</w:t>
      </w:r>
      <w:r w:rsidRPr="00F4642A">
        <w:t xml:space="preserve">i ažurna </w:t>
      </w:r>
      <w:r w:rsidRPr="00F4642A">
        <w:rPr>
          <w:spacing w:val="-25"/>
        </w:rPr>
        <w:t xml:space="preserve"> </w:t>
      </w:r>
      <w:r w:rsidRPr="00F4642A">
        <w:t xml:space="preserve">u </w:t>
      </w:r>
      <w:r w:rsidRPr="00F4642A">
        <w:rPr>
          <w:spacing w:val="-25"/>
        </w:rPr>
        <w:t xml:space="preserve"> </w:t>
      </w:r>
      <w:r w:rsidRPr="00F4642A">
        <w:rPr>
          <w:spacing w:val="-1"/>
        </w:rPr>
        <w:t>s</w:t>
      </w:r>
      <w:r w:rsidRPr="00F4642A">
        <w:t xml:space="preserve">vakom </w:t>
      </w:r>
      <w:r w:rsidRPr="00F4642A">
        <w:rPr>
          <w:spacing w:val="-24"/>
        </w:rPr>
        <w:t xml:space="preserve"> </w:t>
      </w:r>
      <w:r w:rsidRPr="00F4642A">
        <w:t>m</w:t>
      </w:r>
      <w:r w:rsidRPr="00F4642A">
        <w:rPr>
          <w:spacing w:val="-2"/>
        </w:rPr>
        <w:t>o</w:t>
      </w:r>
      <w:r w:rsidRPr="00F4642A">
        <w:t>mentu</w:t>
      </w:r>
      <w:r w:rsidR="005C423E">
        <w:t xml:space="preserve">. </w:t>
      </w:r>
    </w:p>
    <w:p w14:paraId="4B9406DD" w14:textId="5F097D93" w:rsidR="005C423E" w:rsidRPr="00F4642A" w:rsidRDefault="005C423E" w:rsidP="00DA6551">
      <w:r>
        <w:t>Upotrebom ove aplikacije trebali bi biti prevaziđeni problemi slabe komunikacije između klijenata i osoblja zaduženog za rezervaciju karata</w:t>
      </w:r>
      <w:r w:rsidR="00AB77B6">
        <w:t xml:space="preserve">. Online rezervacije i kupovine karata će zamijeniti dosadašnji način ručnog bilježenja rezervacija. Klijenti će biti u toku svih izmjena, a menadžer će lakše vršit uvid svih aktivnosti koje se obavljaju u sklopu kompanije.   </w:t>
      </w:r>
    </w:p>
    <w:p w14:paraId="1A6B2529" w14:textId="77777777" w:rsidR="007310B1" w:rsidRDefault="007310B1" w:rsidP="00DA6551">
      <w:pPr>
        <w:pStyle w:val="Heading2"/>
        <w:spacing w:before="240" w:after="60" w:line="276" w:lineRule="auto"/>
      </w:pPr>
      <w:bookmarkStart w:id="13" w:name="_Toc370003020"/>
      <w:bookmarkStart w:id="14" w:name="_Toc344766208"/>
      <w:r>
        <w:t>Učesnici projekta</w:t>
      </w:r>
      <w:bookmarkEnd w:id="13"/>
    </w:p>
    <w:p w14:paraId="1B7D5596" w14:textId="77777777" w:rsidR="007310B1" w:rsidRDefault="00A05E3F" w:rsidP="001A1EE3">
      <w:r>
        <w:t>Sažeti pregled učesnika projekta:</w:t>
      </w:r>
    </w:p>
    <w:p w14:paraId="3A14B7A4" w14:textId="69F7DE2A" w:rsidR="001A1EE3" w:rsidRDefault="00AB77B6" w:rsidP="005F6241">
      <w:pPr>
        <w:numPr>
          <w:ilvl w:val="0"/>
          <w:numId w:val="9"/>
        </w:numPr>
      </w:pPr>
      <w:r>
        <w:t>Voditelj poslovanja</w:t>
      </w:r>
      <w:r w:rsidR="000E3371">
        <w:t xml:space="preserve"> (menad</w:t>
      </w:r>
      <w:r w:rsidR="000E3371">
        <w:rPr>
          <w:lang w:val="bs-Latn-BA"/>
        </w:rPr>
        <w:t>ž</w:t>
      </w:r>
      <w:r w:rsidR="000E3371">
        <w:t>er)</w:t>
      </w:r>
    </w:p>
    <w:p w14:paraId="47D5F382" w14:textId="65AB9D6A" w:rsidR="001A1EE3" w:rsidRDefault="000E3371" w:rsidP="005F6241">
      <w:pPr>
        <w:numPr>
          <w:ilvl w:val="0"/>
          <w:numId w:val="9"/>
        </w:numPr>
      </w:pPr>
      <w:r>
        <w:t>Kupac</w:t>
      </w:r>
    </w:p>
    <w:p w14:paraId="6231CC1B" w14:textId="77777777" w:rsidR="001A1EE3" w:rsidRDefault="001A1EE3" w:rsidP="007310B1"/>
    <w:p w14:paraId="2B7011D5" w14:textId="1C9FABA8" w:rsidR="001A1EE3" w:rsidRDefault="001A1EE3" w:rsidP="001A1EE3">
      <w:pPr>
        <w:pStyle w:val="Heading3"/>
      </w:pPr>
      <w:r>
        <w:br w:type="page"/>
      </w:r>
      <w:r w:rsidR="00194D19">
        <w:lastRenderedPageBreak/>
        <w:t>Amra Dedić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7153"/>
      </w:tblGrid>
      <w:tr w:rsidR="001A1EE3" w14:paraId="1CDC9FA4" w14:textId="77777777" w:rsidTr="005F6241">
        <w:tc>
          <w:tcPr>
            <w:tcW w:w="2235" w:type="dxa"/>
            <w:shd w:val="clear" w:color="auto" w:fill="auto"/>
          </w:tcPr>
          <w:p w14:paraId="0568F30C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2640BE98" w14:textId="120C12F1" w:rsidR="001A1EE3" w:rsidRDefault="00194D19" w:rsidP="005F6241">
            <w:pPr>
              <w:spacing w:before="0" w:after="0"/>
            </w:pPr>
            <w:r>
              <w:t>Učesnik u razvoju aplikacije</w:t>
            </w:r>
          </w:p>
        </w:tc>
      </w:tr>
      <w:tr w:rsidR="001A1EE3" w14:paraId="67DA32D1" w14:textId="77777777" w:rsidTr="005F6241">
        <w:tc>
          <w:tcPr>
            <w:tcW w:w="2235" w:type="dxa"/>
            <w:shd w:val="clear" w:color="auto" w:fill="auto"/>
          </w:tcPr>
          <w:p w14:paraId="56E528EC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305FD77A" w14:textId="0654CCEE" w:rsidR="001A1EE3" w:rsidRDefault="00194D19" w:rsidP="005F6241">
            <w:pPr>
              <w:spacing w:before="0" w:after="0"/>
            </w:pPr>
            <w:r>
              <w:t>Razvojni tim</w:t>
            </w:r>
          </w:p>
        </w:tc>
      </w:tr>
      <w:tr w:rsidR="001A1EE3" w14:paraId="6AE0396B" w14:textId="77777777" w:rsidTr="005F6241">
        <w:tc>
          <w:tcPr>
            <w:tcW w:w="2235" w:type="dxa"/>
            <w:shd w:val="clear" w:color="auto" w:fill="auto"/>
          </w:tcPr>
          <w:p w14:paraId="38DC716A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7BF7C226" w14:textId="1CB42D41" w:rsidR="001A1EE3" w:rsidRDefault="00194D19" w:rsidP="005F6241">
            <w:pPr>
              <w:spacing w:before="0" w:after="0"/>
            </w:pPr>
            <w:r>
              <w:t>Definisanje zahtjeva, planiranje, analiziranje, rad na aplikaciji, testiranje aplikacije</w:t>
            </w:r>
          </w:p>
        </w:tc>
      </w:tr>
      <w:tr w:rsidR="001A1EE3" w14:paraId="17816F97" w14:textId="77777777" w:rsidTr="005F6241">
        <w:tc>
          <w:tcPr>
            <w:tcW w:w="2235" w:type="dxa"/>
            <w:shd w:val="clear" w:color="auto" w:fill="auto"/>
          </w:tcPr>
          <w:p w14:paraId="3707A366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3B145EB1" w14:textId="77777777" w:rsidR="001A1EE3" w:rsidRDefault="001A1EE3" w:rsidP="005F6241">
            <w:pPr>
              <w:spacing w:before="0" w:after="0"/>
            </w:pPr>
          </w:p>
        </w:tc>
      </w:tr>
      <w:tr w:rsidR="001A1EE3" w14:paraId="5B72AD45" w14:textId="77777777" w:rsidTr="005F6241">
        <w:tc>
          <w:tcPr>
            <w:tcW w:w="2235" w:type="dxa"/>
            <w:shd w:val="clear" w:color="auto" w:fill="auto"/>
          </w:tcPr>
          <w:p w14:paraId="5BA2ABAD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0AA0F20E" w14:textId="70B5A115" w:rsidR="001A1EE3" w:rsidRDefault="00327050" w:rsidP="005F6241">
            <w:pPr>
              <w:spacing w:before="0" w:after="0"/>
            </w:pPr>
            <w:hyperlink r:id="rId10" w:history="1">
              <w:r w:rsidR="00194D19" w:rsidRPr="00A442FD">
                <w:rPr>
                  <w:rStyle w:val="Hyperlink"/>
                </w:rPr>
                <w:t>amra.dedic</w:t>
              </w:r>
              <w:r w:rsidR="00194D19" w:rsidRPr="00A442FD">
                <w:rPr>
                  <w:rStyle w:val="Hyperlink"/>
                  <w:lang w:val="en-US"/>
                </w:rPr>
                <w:t>@</w:t>
              </w:r>
              <w:r w:rsidR="00194D19" w:rsidRPr="00A442FD">
                <w:rPr>
                  <w:rStyle w:val="Hyperlink"/>
                </w:rPr>
                <w:t>edu.fit.ba</w:t>
              </w:r>
            </w:hyperlink>
            <w:r w:rsidR="00194D19">
              <w:t xml:space="preserve">, 062-269-556 </w:t>
            </w:r>
          </w:p>
        </w:tc>
      </w:tr>
    </w:tbl>
    <w:p w14:paraId="596E1405" w14:textId="59630F13" w:rsidR="001A1EE3" w:rsidRDefault="00413DBA" w:rsidP="007310B1">
      <w:pPr>
        <w:pStyle w:val="Heading3"/>
      </w:pPr>
      <w:r>
        <w:t>Alma Husković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154"/>
      </w:tblGrid>
      <w:tr w:rsidR="00194D19" w14:paraId="5486F881" w14:textId="77777777" w:rsidTr="005F6241">
        <w:tc>
          <w:tcPr>
            <w:tcW w:w="2235" w:type="dxa"/>
            <w:shd w:val="clear" w:color="auto" w:fill="auto"/>
          </w:tcPr>
          <w:p w14:paraId="6F02E97E" w14:textId="77777777" w:rsidR="00194D19" w:rsidRPr="005F6241" w:rsidRDefault="00194D19" w:rsidP="00194D1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14:paraId="5DC47345" w14:textId="71AA7223" w:rsidR="00194D19" w:rsidRDefault="00194D19" w:rsidP="00194D19">
            <w:pPr>
              <w:spacing w:before="0" w:after="0"/>
            </w:pPr>
            <w:r>
              <w:t>Učesnik u razvoju aplikacije</w:t>
            </w:r>
          </w:p>
        </w:tc>
      </w:tr>
      <w:tr w:rsidR="001A1EE3" w14:paraId="3D17D4C1" w14:textId="77777777" w:rsidTr="005F6241">
        <w:tc>
          <w:tcPr>
            <w:tcW w:w="2235" w:type="dxa"/>
            <w:shd w:val="clear" w:color="auto" w:fill="auto"/>
          </w:tcPr>
          <w:p w14:paraId="58F84FEB" w14:textId="77777777"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14:paraId="491EC928" w14:textId="5D8B198C" w:rsidR="001A1EE3" w:rsidRDefault="00194D19" w:rsidP="005F6241">
            <w:pPr>
              <w:spacing w:before="0" w:after="0"/>
            </w:pPr>
            <w:r>
              <w:t>Razvojni tim</w:t>
            </w:r>
          </w:p>
        </w:tc>
      </w:tr>
      <w:tr w:rsidR="00194D19" w14:paraId="1A9BBF24" w14:textId="77777777" w:rsidTr="005F6241">
        <w:tc>
          <w:tcPr>
            <w:tcW w:w="2235" w:type="dxa"/>
            <w:shd w:val="clear" w:color="auto" w:fill="auto"/>
          </w:tcPr>
          <w:p w14:paraId="5649C60E" w14:textId="77777777" w:rsidR="00194D19" w:rsidRPr="005F6241" w:rsidRDefault="00194D19" w:rsidP="00194D1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14:paraId="673FEE09" w14:textId="23EFBEF2" w:rsidR="00194D19" w:rsidRDefault="00194D19" w:rsidP="00194D19">
            <w:pPr>
              <w:spacing w:before="0" w:after="0"/>
            </w:pPr>
            <w:r>
              <w:t>Definisanje zahtjeva, planiranje, analiziranje, rad na aplikaciji, testiranje aplikacije</w:t>
            </w:r>
          </w:p>
        </w:tc>
      </w:tr>
      <w:tr w:rsidR="00194D19" w14:paraId="730D84C2" w14:textId="77777777" w:rsidTr="005F6241">
        <w:tc>
          <w:tcPr>
            <w:tcW w:w="2235" w:type="dxa"/>
            <w:shd w:val="clear" w:color="auto" w:fill="auto"/>
          </w:tcPr>
          <w:p w14:paraId="640082D2" w14:textId="77777777" w:rsidR="00194D19" w:rsidRPr="005F6241" w:rsidRDefault="00194D19" w:rsidP="00194D1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14:paraId="02A79BB8" w14:textId="77777777" w:rsidR="00194D19" w:rsidRDefault="00194D19" w:rsidP="00194D19">
            <w:pPr>
              <w:spacing w:before="0" w:after="0"/>
            </w:pPr>
          </w:p>
        </w:tc>
      </w:tr>
      <w:tr w:rsidR="00194D19" w14:paraId="474071B0" w14:textId="77777777" w:rsidTr="005F6241">
        <w:tc>
          <w:tcPr>
            <w:tcW w:w="2235" w:type="dxa"/>
            <w:shd w:val="clear" w:color="auto" w:fill="auto"/>
          </w:tcPr>
          <w:p w14:paraId="68AAF90B" w14:textId="77777777" w:rsidR="00194D19" w:rsidRPr="005F6241" w:rsidRDefault="00194D19" w:rsidP="00194D19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14:paraId="0221016D" w14:textId="2BCBE4F0" w:rsidR="00194D19" w:rsidRDefault="00327050" w:rsidP="00194D19">
            <w:pPr>
              <w:spacing w:before="0" w:after="0"/>
            </w:pPr>
            <w:hyperlink r:id="rId11" w:history="1">
              <w:r w:rsidR="00194D19" w:rsidRPr="00A442FD">
                <w:rPr>
                  <w:rStyle w:val="Hyperlink"/>
                </w:rPr>
                <w:t>alma.huskovic@edu.fit.ba</w:t>
              </w:r>
            </w:hyperlink>
            <w:r w:rsidR="00194D19">
              <w:t>, 061-525-666</w:t>
            </w:r>
          </w:p>
        </w:tc>
      </w:tr>
    </w:tbl>
    <w:p w14:paraId="0E564489" w14:textId="77777777" w:rsidR="001A1EE3" w:rsidRDefault="001A1EE3" w:rsidP="007310B1"/>
    <w:p w14:paraId="127E19B3" w14:textId="77777777" w:rsidR="00DA6551" w:rsidRPr="00995DFF" w:rsidRDefault="00DA6551" w:rsidP="00DA6551">
      <w:pPr>
        <w:pStyle w:val="Heading2"/>
        <w:spacing w:before="240" w:after="60" w:line="276" w:lineRule="auto"/>
      </w:pPr>
      <w:bookmarkStart w:id="15" w:name="_Toc370003023"/>
      <w:r w:rsidRPr="00995DFF">
        <w:t>Opšti ciljevi i problemi</w:t>
      </w:r>
      <w:bookmarkEnd w:id="14"/>
      <w:bookmarkEnd w:id="15"/>
    </w:p>
    <w:p w14:paraId="0AACABD7" w14:textId="77777777"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14:paraId="1D491958" w14:textId="77777777"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5621"/>
        <w:gridCol w:w="1169"/>
      </w:tblGrid>
      <w:tr w:rsidR="00DA6551" w:rsidRPr="00F4642A" w14:paraId="1B1DA11D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5E0E54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585952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679075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14:paraId="78D2D1AB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8962" w14:textId="5F3F6D2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 xml:space="preserve">Ažurna evidencija podataka </w:t>
            </w:r>
            <w:r w:rsidR="00194D19">
              <w:rPr>
                <w:rFonts w:cs="Verdana"/>
              </w:rPr>
              <w:t>o rezervacijama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691E" w14:textId="5A5ACB6C" w:rsidR="00DA6551" w:rsidRPr="00F4642A" w:rsidRDefault="00194D19" w:rsidP="005F6241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Podaci o rezervacijama, vrsti tražene usluge, podaci o klijentu bilježe se u papirnoj formi. Ručno unošenje i evidentiranje podataka je sporo, nepregledno i neefikasno.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68AF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4F53B844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3FE" w14:textId="740EB22C" w:rsidR="00DA6551" w:rsidRPr="00F4642A" w:rsidRDefault="00194D19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Lakš</w:t>
            </w:r>
            <w:r w:rsidR="006417EF">
              <w:rPr>
                <w:rFonts w:cs="Verdana"/>
              </w:rPr>
              <w:t>a</w:t>
            </w:r>
            <w:r>
              <w:rPr>
                <w:rFonts w:cs="Verdana"/>
              </w:rPr>
              <w:t xml:space="preserve"> i brž</w:t>
            </w:r>
            <w:r w:rsidR="006417EF">
              <w:rPr>
                <w:rFonts w:cs="Verdana"/>
              </w:rPr>
              <w:t>a re</w:t>
            </w:r>
            <w:r w:rsidR="005A1AAD">
              <w:rPr>
                <w:rFonts w:cs="Verdana"/>
              </w:rPr>
              <w:t>z</w:t>
            </w:r>
            <w:r w:rsidR="006417EF">
              <w:rPr>
                <w:rFonts w:cs="Verdana"/>
              </w:rPr>
              <w:t>ervacija i kupovina</w:t>
            </w:r>
            <w:r>
              <w:rPr>
                <w:rFonts w:cs="Verdana"/>
              </w:rPr>
              <w:t xml:space="preserve"> karata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4F51" w14:textId="1C5AAF5D" w:rsidR="00DA6551" w:rsidRPr="00F4642A" w:rsidRDefault="00194D19" w:rsidP="005F624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64791">
              <w:rPr>
                <w:szCs w:val="24"/>
              </w:rPr>
              <w:t>Klijenti nekad nisu u mogu</w:t>
            </w:r>
            <w:r>
              <w:rPr>
                <w:szCs w:val="24"/>
                <w:lang w:val="bs-Latn-BA"/>
              </w:rPr>
              <w:t>ć</w:t>
            </w:r>
            <w:r w:rsidRPr="00F64791">
              <w:rPr>
                <w:szCs w:val="24"/>
              </w:rPr>
              <w:t xml:space="preserve">nosti da dodju </w:t>
            </w:r>
            <w:r w:rsidR="005A1AAD">
              <w:rPr>
                <w:szCs w:val="24"/>
              </w:rPr>
              <w:t xml:space="preserve">i </w:t>
            </w:r>
            <w:r w:rsidRPr="00F64791">
              <w:rPr>
                <w:szCs w:val="24"/>
              </w:rPr>
              <w:t>li</w:t>
            </w:r>
            <w:r>
              <w:rPr>
                <w:szCs w:val="24"/>
              </w:rPr>
              <w:t>č</w:t>
            </w:r>
            <w:r w:rsidRPr="00F64791">
              <w:rPr>
                <w:szCs w:val="24"/>
              </w:rPr>
              <w:t>no i</w:t>
            </w:r>
            <w:r>
              <w:rPr>
                <w:szCs w:val="24"/>
              </w:rPr>
              <w:t>zvrše rezervaciju ili kupovinu karte</w:t>
            </w:r>
            <w:r w:rsidRPr="00F64791">
              <w:rPr>
                <w:szCs w:val="24"/>
              </w:rPr>
              <w:t>, pa je pobolj</w:t>
            </w:r>
            <w:r>
              <w:rPr>
                <w:szCs w:val="24"/>
              </w:rPr>
              <w:t>š</w:t>
            </w:r>
            <w:r w:rsidRPr="00F64791">
              <w:rPr>
                <w:szCs w:val="24"/>
              </w:rPr>
              <w:t>anja i ubrzana komunikacija kroz uvo</w:t>
            </w:r>
            <w:r>
              <w:rPr>
                <w:szCs w:val="24"/>
              </w:rPr>
              <w:t>đ</w:t>
            </w:r>
            <w:r w:rsidRPr="00F64791">
              <w:rPr>
                <w:szCs w:val="24"/>
              </w:rPr>
              <w:t>enje elektronsk</w:t>
            </w:r>
            <w:r>
              <w:rPr>
                <w:szCs w:val="24"/>
              </w:rPr>
              <w:t>e kupovine</w:t>
            </w:r>
            <w:r w:rsidRPr="00F64791">
              <w:rPr>
                <w:szCs w:val="24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9A50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12758060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F44D" w14:textId="5D7FC6F7" w:rsidR="00DA6551" w:rsidRPr="00194D19" w:rsidRDefault="00194D19" w:rsidP="005F6241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Izdavanje računa elektronskim putem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0185" w14:textId="25FF23F1" w:rsidR="00DA6551" w:rsidRPr="00F4642A" w:rsidRDefault="00D17A08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64791">
              <w:rPr>
                <w:szCs w:val="24"/>
              </w:rPr>
              <w:t>Radno osoblje tokom izdavanja računa u papirnoj formi bilježi troškove, nakon odre</w:t>
            </w:r>
            <w:r>
              <w:rPr>
                <w:szCs w:val="24"/>
              </w:rPr>
              <w:t>đ</w:t>
            </w:r>
            <w:r w:rsidRPr="00F64791">
              <w:rPr>
                <w:szCs w:val="24"/>
              </w:rPr>
              <w:t>enog vremena može doći do gubitka tih ra</w:t>
            </w:r>
            <w:r>
              <w:rPr>
                <w:szCs w:val="24"/>
              </w:rPr>
              <w:t>ču</w:t>
            </w:r>
            <w:r w:rsidRPr="00F64791">
              <w:rPr>
                <w:szCs w:val="24"/>
              </w:rPr>
              <w:t>na, pa se javlja problem kada je u pitanju finansijski obra</w:t>
            </w:r>
            <w:r>
              <w:rPr>
                <w:szCs w:val="24"/>
              </w:rPr>
              <w:t>č</w:t>
            </w:r>
            <w:r w:rsidRPr="00F64791">
              <w:rPr>
                <w:szCs w:val="24"/>
              </w:rPr>
              <w:t>un.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1319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DA6551" w:rsidRPr="00F4642A" w14:paraId="4EE243ED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91A1" w14:textId="5BDBD903" w:rsidR="00DA6551" w:rsidRPr="00194D19" w:rsidRDefault="00CC3720" w:rsidP="00194D19">
            <w:pPr>
              <w:autoSpaceDE w:val="0"/>
              <w:autoSpaceDN w:val="0"/>
              <w:adjustRightInd w:val="0"/>
              <w:spacing w:before="12" w:after="0" w:line="242" w:lineRule="exact"/>
              <w:ind w:left="103" w:right="168"/>
              <w:contextualSpacing/>
              <w:jc w:val="left"/>
              <w:rPr>
                <w:rFonts w:asciiTheme="minorHAnsi" w:hAnsiTheme="minorHAnsi" w:cstheme="minorHAnsi"/>
                <w:szCs w:val="22"/>
              </w:rPr>
            </w:pPr>
            <w:r w:rsidRPr="00CC3720">
              <w:rPr>
                <w:rFonts w:cs="Calibri"/>
                <w:szCs w:val="22"/>
              </w:rPr>
              <w:t>Evidencija i upravljanje autobusnim linijama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FC6E" w14:textId="04893802" w:rsidR="00DA6551" w:rsidRPr="00D17A08" w:rsidRDefault="00CC3720" w:rsidP="005F6241">
            <w:pPr>
              <w:autoSpaceDE w:val="0"/>
              <w:autoSpaceDN w:val="0"/>
              <w:adjustRightInd w:val="0"/>
              <w:spacing w:before="1" w:line="240" w:lineRule="auto"/>
              <w:ind w:left="103" w:right="142"/>
              <w:contextualSpacing/>
              <w:rPr>
                <w:rFonts w:asciiTheme="minorHAnsi" w:hAnsiTheme="minorHAnsi" w:cstheme="minorHAnsi"/>
                <w:szCs w:val="22"/>
              </w:rPr>
            </w:pPr>
            <w:r w:rsidRPr="00CC3720">
              <w:rPr>
                <w:rFonts w:cs="Calibri"/>
                <w:szCs w:val="22"/>
              </w:rPr>
              <w:t>Neorganizovani podaci o autobusnim linijama i njihovim izmjenama 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BE96" w14:textId="28AA7EA3" w:rsidR="00DA6551" w:rsidRPr="00F4642A" w:rsidRDefault="00CC3720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visoki</w:t>
            </w:r>
          </w:p>
        </w:tc>
      </w:tr>
      <w:tr w:rsidR="00DA6551" w:rsidRPr="00F4642A" w14:paraId="0A95DCAD" w14:textId="77777777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C738" w14:textId="34490BE2" w:rsidR="00DA6551" w:rsidRPr="00D17A08" w:rsidRDefault="00CC3720" w:rsidP="00CC3720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jc w:val="left"/>
              <w:rPr>
                <w:rFonts w:asciiTheme="minorHAnsi" w:hAnsiTheme="minorHAnsi" w:cstheme="minorHAnsi"/>
                <w:szCs w:val="22"/>
              </w:rPr>
            </w:pPr>
            <w:r w:rsidRPr="00CC3720">
              <w:rPr>
                <w:rFonts w:cs="Calibri"/>
                <w:szCs w:val="22"/>
              </w:rPr>
              <w:t>Uvid u raspored vožnje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BAA2" w14:textId="175AA504" w:rsidR="00DA6551" w:rsidRPr="00CC3720" w:rsidRDefault="00CC3720" w:rsidP="00CC3720">
            <w:pPr>
              <w:autoSpaceDE w:val="0"/>
              <w:autoSpaceDN w:val="0"/>
              <w:adjustRightInd w:val="0"/>
              <w:spacing w:before="1" w:line="240" w:lineRule="auto"/>
              <w:ind w:right="142"/>
              <w:contextualSpacing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  <w:r w:rsidRPr="00CC3720">
              <w:rPr>
                <w:rFonts w:cs="Calibri"/>
                <w:szCs w:val="22"/>
              </w:rPr>
              <w:t>Nedostatak informacija o postojećim linijama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B5C3" w14:textId="3EA33CA7" w:rsidR="00DA6551" w:rsidRPr="00CC3720" w:rsidRDefault="00CC3720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CC3720">
              <w:rPr>
                <w:rFonts w:asciiTheme="minorHAnsi" w:hAnsiTheme="minorHAnsi" w:cstheme="minorHAnsi"/>
                <w:szCs w:val="22"/>
              </w:rPr>
              <w:t>srednji</w:t>
            </w:r>
          </w:p>
        </w:tc>
      </w:tr>
    </w:tbl>
    <w:p w14:paraId="323F7C5D" w14:textId="77777777" w:rsidR="00481EB1" w:rsidRDefault="00481EB1" w:rsidP="00481EB1">
      <w:bookmarkStart w:id="16" w:name="_Toc344766209"/>
    </w:p>
    <w:p w14:paraId="4892D95F" w14:textId="77777777" w:rsidR="00DA6551" w:rsidRPr="00D214A1" w:rsidRDefault="00481EB1" w:rsidP="005F6241">
      <w:pPr>
        <w:pStyle w:val="Heading2"/>
        <w:spacing w:before="240" w:after="60" w:line="276" w:lineRule="auto"/>
      </w:pPr>
      <w:bookmarkStart w:id="17" w:name="_Toc370003024"/>
      <w:r>
        <w:lastRenderedPageBreak/>
        <w:t>Korisnici i njihovi c</w:t>
      </w:r>
      <w:r w:rsidR="00DA6551" w:rsidRPr="00D214A1">
        <w:t>iljevi</w:t>
      </w:r>
      <w:bookmarkEnd w:id="17"/>
      <w:r w:rsidR="00DA6551" w:rsidRPr="00D214A1">
        <w:t xml:space="preserve"> </w:t>
      </w:r>
      <w:bookmarkEnd w:id="16"/>
    </w:p>
    <w:p w14:paraId="44A9E655" w14:textId="77777777"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p w14:paraId="44F61608" w14:textId="77777777"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6070"/>
      </w:tblGrid>
      <w:tr w:rsidR="00DA6551" w:rsidRPr="00F4642A" w14:paraId="58E64B73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11DD" w14:textId="77777777"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9226C6" w14:textId="77777777"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14:paraId="3460683E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3B9C" w14:textId="76BE7B90" w:rsidR="00DA6551" w:rsidRPr="00F4642A" w:rsidRDefault="00CC3720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Menadž</w:t>
            </w:r>
            <w:r w:rsidR="000E3371">
              <w:rPr>
                <w:rFonts w:cs="Verdana"/>
              </w:rPr>
              <w:t>er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41D9" w14:textId="145B4FB7" w:rsidR="006417EF" w:rsidRPr="00403B66" w:rsidRDefault="006417E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Prijava na sistem</w:t>
            </w:r>
          </w:p>
          <w:p w14:paraId="0E0DE3F8" w14:textId="4C2C6771" w:rsidR="006417EF" w:rsidRPr="00403B66" w:rsidRDefault="006417EF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Izdavanje</w:t>
            </w:r>
            <w:r w:rsidR="000E3371">
              <w:rPr>
                <w:rFonts w:asciiTheme="minorHAnsi" w:hAnsiTheme="minorHAnsi" w:cstheme="minorHAnsi"/>
                <w:szCs w:val="22"/>
              </w:rPr>
              <w:t xml:space="preserve"> elektronskih</w:t>
            </w:r>
            <w:r w:rsidRPr="00403B66">
              <w:rPr>
                <w:rFonts w:asciiTheme="minorHAnsi" w:hAnsiTheme="minorHAnsi" w:cstheme="minorHAnsi"/>
                <w:szCs w:val="22"/>
              </w:rPr>
              <w:t xml:space="preserve"> računa</w:t>
            </w:r>
          </w:p>
          <w:p w14:paraId="42D63414" w14:textId="66420A41" w:rsidR="00DA6551" w:rsidRPr="00403B66" w:rsidRDefault="00CC3720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Pregled rezervacija</w:t>
            </w:r>
          </w:p>
          <w:p w14:paraId="4EA8B038" w14:textId="5E894559" w:rsidR="00CC3720" w:rsidRDefault="00CC3720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Upravljanje rasporedom</w:t>
            </w:r>
          </w:p>
          <w:p w14:paraId="5336455E" w14:textId="1B8D54B0" w:rsidR="000E3371" w:rsidRPr="00403B66" w:rsidRDefault="000E3371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Upravljanje linijama</w:t>
            </w:r>
          </w:p>
          <w:p w14:paraId="11CB4AA7" w14:textId="1AA9295B" w:rsidR="006417EF" w:rsidRDefault="006417EF" w:rsidP="006417EF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Evidencija vozača</w:t>
            </w:r>
          </w:p>
          <w:p w14:paraId="66A44858" w14:textId="0BC736C1" w:rsidR="000E3371" w:rsidRPr="00403B66" w:rsidRDefault="000E3371" w:rsidP="006417EF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Evidencija vozila</w:t>
            </w:r>
          </w:p>
          <w:p w14:paraId="71926C1B" w14:textId="17F69A1D" w:rsidR="00CC3720" w:rsidRDefault="00CC3720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Postavljane obavijesti</w:t>
            </w:r>
          </w:p>
          <w:p w14:paraId="6A830A86" w14:textId="6437BE4B" w:rsidR="000E3371" w:rsidRPr="000E3371" w:rsidRDefault="000E3371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Theme="minorHAnsi" w:hAnsiTheme="minorHAnsi" w:cstheme="minorHAnsi"/>
                <w:szCs w:val="22"/>
                <w:lang w:val="bs-Latn-BA"/>
              </w:rPr>
            </w:pPr>
            <w:r>
              <w:rPr>
                <w:rFonts w:asciiTheme="minorHAnsi" w:hAnsiTheme="minorHAnsi" w:cstheme="minorHAnsi"/>
                <w:szCs w:val="22"/>
              </w:rPr>
              <w:t>Kreiranje izvje</w:t>
            </w:r>
            <w:r>
              <w:rPr>
                <w:rFonts w:asciiTheme="minorHAnsi" w:hAnsiTheme="minorHAnsi" w:cstheme="minorHAnsi"/>
                <w:szCs w:val="22"/>
                <w:lang w:val="bs-Latn-BA"/>
              </w:rPr>
              <w:t>štaja</w:t>
            </w:r>
          </w:p>
          <w:p w14:paraId="45038DB6" w14:textId="03E133F2" w:rsidR="00CC3720" w:rsidRPr="00F4642A" w:rsidRDefault="00CC3720" w:rsidP="005F6241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6551" w:rsidRPr="00F4642A" w14:paraId="104D49D4" w14:textId="77777777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E64A" w14:textId="5E8A346F" w:rsidR="00DA6551" w:rsidRPr="005A1AAD" w:rsidRDefault="000E337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Kupac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CA93" w14:textId="77777777" w:rsidR="00DA6551" w:rsidRPr="00403B66" w:rsidRDefault="00403B66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asciiTheme="minorHAnsi" w:hAnsiTheme="minorHAnsi" w:cstheme="minorHAnsi"/>
                <w:szCs w:val="22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Prijava na sistem</w:t>
            </w:r>
          </w:p>
          <w:p w14:paraId="1158CE62" w14:textId="77777777" w:rsidR="00403B66" w:rsidRPr="00403B66" w:rsidRDefault="00403B66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asciiTheme="minorHAnsi" w:hAnsiTheme="minorHAnsi" w:cstheme="minorHAnsi"/>
                <w:szCs w:val="22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Uvid u raspored vožnje</w:t>
            </w:r>
          </w:p>
          <w:p w14:paraId="14A37563" w14:textId="3E1BDF11" w:rsidR="00403B66" w:rsidRPr="00403B66" w:rsidRDefault="00403B66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asciiTheme="minorHAnsi" w:hAnsiTheme="minorHAnsi" w:cstheme="minorHAnsi"/>
                <w:szCs w:val="22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Rezervacija i kupovina karte</w:t>
            </w:r>
          </w:p>
          <w:p w14:paraId="4E495861" w14:textId="2D2772BB" w:rsidR="00403B66" w:rsidRPr="00403B66" w:rsidRDefault="00403B66" w:rsidP="005F6241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asciiTheme="minorHAnsi" w:hAnsiTheme="minorHAnsi" w:cstheme="minorHAnsi"/>
                <w:szCs w:val="22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Uvid u historiju rezervacija</w:t>
            </w:r>
          </w:p>
          <w:p w14:paraId="5F4570FA" w14:textId="7BC2E681" w:rsidR="00403B66" w:rsidRPr="00403B66" w:rsidRDefault="00403B66" w:rsidP="00403B66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asciiTheme="minorHAnsi" w:hAnsiTheme="minorHAnsi" w:cstheme="minorHAnsi"/>
                <w:szCs w:val="22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Pregled obavijes</w:t>
            </w:r>
            <w:r>
              <w:rPr>
                <w:rFonts w:asciiTheme="minorHAnsi" w:hAnsiTheme="minorHAnsi" w:cstheme="minorHAnsi"/>
                <w:szCs w:val="22"/>
              </w:rPr>
              <w:t>ti</w:t>
            </w:r>
          </w:p>
          <w:p w14:paraId="1F0EA7EF" w14:textId="45334E79" w:rsidR="00403B66" w:rsidRPr="00F4642A" w:rsidRDefault="00403B66" w:rsidP="00403B66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rPr>
                <w:rFonts w:ascii="Times New Roman" w:hAnsi="Times New Roman"/>
                <w:sz w:val="24"/>
                <w:szCs w:val="24"/>
              </w:rPr>
            </w:pPr>
            <w:r w:rsidRPr="00403B66">
              <w:rPr>
                <w:rFonts w:asciiTheme="minorHAnsi" w:hAnsiTheme="minorHAnsi" w:cstheme="minorHAnsi"/>
                <w:szCs w:val="22"/>
              </w:rPr>
              <w:t>Dodavanje feedback-a</w:t>
            </w:r>
          </w:p>
        </w:tc>
      </w:tr>
    </w:tbl>
    <w:p w14:paraId="38F2B3D5" w14:textId="77777777" w:rsidR="00333FF3" w:rsidRDefault="00333FF3" w:rsidP="00333FF3">
      <w:pPr>
        <w:spacing w:line="240" w:lineRule="auto"/>
        <w:rPr>
          <w:i/>
        </w:rPr>
      </w:pPr>
    </w:p>
    <w:p w14:paraId="51E9BE21" w14:textId="77777777" w:rsidR="001F7E77" w:rsidRDefault="001F7E77" w:rsidP="001F7E77">
      <w:pPr>
        <w:pStyle w:val="Heading2"/>
      </w:pPr>
      <w:r>
        <w:br w:type="page"/>
      </w:r>
      <w:bookmarkStart w:id="18" w:name="_Toc370003025"/>
      <w:r>
        <w:lastRenderedPageBreak/>
        <w:t>Sumarni Pregled mogućnosti sistema</w:t>
      </w:r>
      <w:bookmarkEnd w:id="18"/>
      <w:r w:rsidRPr="00F4642A">
        <w:t xml:space="preserve"> </w:t>
      </w:r>
    </w:p>
    <w:p w14:paraId="0F2FEA55" w14:textId="77777777" w:rsidR="001F7E77" w:rsidRPr="00F4642A" w:rsidRDefault="001F7E77" w:rsidP="001F7E77">
      <w:r w:rsidRPr="00F4642A">
        <w:t>Na osnovu identifikovanih ciljeva moguće je (na visokom nivou apstrakcije) definisati funkcionalnosti, mogućnosti i osobine sistema.</w:t>
      </w:r>
    </w:p>
    <w:p w14:paraId="6CFC32A8" w14:textId="6A5B15B5" w:rsidR="00E849DC" w:rsidRDefault="001F7E77" w:rsidP="001F7E77">
      <w:pPr>
        <w:spacing w:line="276" w:lineRule="auto"/>
        <w:rPr>
          <w:position w:val="-1"/>
          <w:szCs w:val="22"/>
        </w:rPr>
      </w:pPr>
      <w:r w:rsidRPr="001F7E77">
        <w:rPr>
          <w:szCs w:val="22"/>
        </w:rPr>
        <w:t>Softverska</w:t>
      </w:r>
      <w:r w:rsidRPr="001F7E77">
        <w:rPr>
          <w:spacing w:val="9"/>
          <w:szCs w:val="22"/>
        </w:rPr>
        <w:t xml:space="preserve"> </w:t>
      </w:r>
      <w:r w:rsidRPr="001F7E77">
        <w:rPr>
          <w:szCs w:val="22"/>
        </w:rPr>
        <w:t>aplika</w:t>
      </w:r>
      <w:r w:rsidRPr="001F7E77">
        <w:rPr>
          <w:spacing w:val="1"/>
          <w:szCs w:val="22"/>
        </w:rPr>
        <w:t>c</w:t>
      </w:r>
      <w:r w:rsidRPr="001F7E77">
        <w:rPr>
          <w:szCs w:val="22"/>
        </w:rPr>
        <w:t>ija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2"/>
          <w:szCs w:val="22"/>
        </w:rPr>
        <w:t>"</w:t>
      </w:r>
      <w:r w:rsidRPr="001F7E77">
        <w:rPr>
          <w:szCs w:val="22"/>
        </w:rPr>
        <w:t>Sistem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za</w:t>
      </w:r>
      <w:r w:rsidRPr="001F7E77">
        <w:rPr>
          <w:spacing w:val="10"/>
          <w:szCs w:val="22"/>
        </w:rPr>
        <w:t xml:space="preserve"> </w:t>
      </w:r>
      <w:r w:rsidR="00403B66">
        <w:rPr>
          <w:szCs w:val="22"/>
        </w:rPr>
        <w:t>podršku rada autobusne stanice</w:t>
      </w:r>
      <w:r w:rsidRPr="001F7E77">
        <w:rPr>
          <w:szCs w:val="22"/>
        </w:rPr>
        <w:t>"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im</w:t>
      </w:r>
      <w:r w:rsidRPr="001F7E77">
        <w:rPr>
          <w:spacing w:val="-2"/>
          <w:szCs w:val="22"/>
        </w:rPr>
        <w:t>a</w:t>
      </w:r>
      <w:r>
        <w:rPr>
          <w:spacing w:val="-2"/>
          <w:szCs w:val="22"/>
        </w:rPr>
        <w:t xml:space="preserve">t </w:t>
      </w:r>
      <w:r w:rsidRPr="001F7E77">
        <w:rPr>
          <w:szCs w:val="22"/>
        </w:rPr>
        <w:t>će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1"/>
          <w:szCs w:val="22"/>
        </w:rPr>
        <w:t>s</w:t>
      </w:r>
      <w:r w:rsidRPr="001F7E77">
        <w:rPr>
          <w:spacing w:val="-1"/>
          <w:szCs w:val="22"/>
        </w:rPr>
        <w:t>l</w:t>
      </w:r>
      <w:r w:rsidRPr="001F7E77">
        <w:rPr>
          <w:szCs w:val="22"/>
        </w:rPr>
        <w:t>ijedeće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 xml:space="preserve">funkcionalnosti </w:t>
      </w:r>
      <w:r w:rsidRPr="001F7E77">
        <w:rPr>
          <w:position w:val="-1"/>
          <w:szCs w:val="22"/>
        </w:rPr>
        <w:t>i osobine:</w:t>
      </w:r>
    </w:p>
    <w:p w14:paraId="3022B210" w14:textId="7C3A3C0B" w:rsidR="00E849DC" w:rsidRPr="00E849DC" w:rsidRDefault="00E849DC" w:rsidP="00E849DC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prijava</w:t>
      </w:r>
      <w:r>
        <w:rPr>
          <w:sz w:val="22"/>
          <w:szCs w:val="22"/>
          <w:lang w:val="en-US"/>
        </w:rPr>
        <w:t>/registracija na sistem</w:t>
      </w:r>
    </w:p>
    <w:p w14:paraId="24BF97AA" w14:textId="498C2840" w:rsidR="00612BF2" w:rsidRDefault="00612BF2" w:rsidP="001F7E77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upravljanje  uposlenicima(vozač)</w:t>
      </w:r>
    </w:p>
    <w:p w14:paraId="18F820BD" w14:textId="1D563483" w:rsidR="00440652" w:rsidRDefault="00440652" w:rsidP="001F7E77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upravljanje gradovima </w:t>
      </w:r>
    </w:p>
    <w:p w14:paraId="0F2951DF" w14:textId="1BB359A6" w:rsidR="00440652" w:rsidRPr="00612BF2" w:rsidRDefault="00440652" w:rsidP="001F7E77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upravljanje dr</w:t>
      </w:r>
      <w:r>
        <w:rPr>
          <w:sz w:val="22"/>
          <w:szCs w:val="22"/>
          <w:lang w:val="bs-Latn-BA"/>
        </w:rPr>
        <w:t>žavama</w:t>
      </w:r>
    </w:p>
    <w:p w14:paraId="228697DF" w14:textId="77777777" w:rsidR="001F5BE6" w:rsidRPr="001F7E77" w:rsidRDefault="001F5BE6" w:rsidP="001F5BE6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unos i izmjene obavijesti </w:t>
      </w:r>
    </w:p>
    <w:p w14:paraId="282B5C74" w14:textId="67DEA9B0" w:rsidR="001F5BE6" w:rsidRPr="001F7E77" w:rsidRDefault="001F5BE6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dodavanje kategorije obavijesti</w:t>
      </w:r>
    </w:p>
    <w:p w14:paraId="1640670C" w14:textId="3DE4931D" w:rsidR="001F7E77" w:rsidRP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403B66">
        <w:rPr>
          <w:sz w:val="22"/>
          <w:szCs w:val="22"/>
        </w:rPr>
        <w:t>rasporeda</w:t>
      </w:r>
    </w:p>
    <w:p w14:paraId="3FBE0270" w14:textId="5A7F6CC1" w:rsidR="001F7E77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evidencija </w:t>
      </w:r>
      <w:r w:rsidR="00403B66">
        <w:rPr>
          <w:sz w:val="22"/>
          <w:szCs w:val="22"/>
        </w:rPr>
        <w:t>vozila</w:t>
      </w:r>
    </w:p>
    <w:p w14:paraId="657C1BBA" w14:textId="1ED6B885" w:rsidR="000D585B" w:rsidRDefault="000D585B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evodencija sjedišta</w:t>
      </w:r>
    </w:p>
    <w:p w14:paraId="5AAB19D3" w14:textId="34802617" w:rsidR="001F5BE6" w:rsidRPr="001F7E77" w:rsidRDefault="00440652" w:rsidP="001F5BE6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upravljanje</w:t>
      </w:r>
      <w:r w:rsidR="001F5BE6" w:rsidRPr="001F7E77">
        <w:rPr>
          <w:sz w:val="22"/>
          <w:szCs w:val="22"/>
        </w:rPr>
        <w:t xml:space="preserve">  </w:t>
      </w:r>
      <w:r w:rsidR="001F5BE6">
        <w:rPr>
          <w:sz w:val="22"/>
          <w:szCs w:val="22"/>
        </w:rPr>
        <w:t>autobusni</w:t>
      </w:r>
      <w:r>
        <w:rPr>
          <w:sz w:val="22"/>
          <w:szCs w:val="22"/>
        </w:rPr>
        <w:t xml:space="preserve">m </w:t>
      </w:r>
      <w:r w:rsidR="001F5BE6">
        <w:rPr>
          <w:sz w:val="22"/>
          <w:szCs w:val="22"/>
        </w:rPr>
        <w:t>linija</w:t>
      </w:r>
      <w:r>
        <w:rPr>
          <w:sz w:val="22"/>
          <w:szCs w:val="22"/>
        </w:rPr>
        <w:t>ma</w:t>
      </w:r>
    </w:p>
    <w:p w14:paraId="2F5B3FCB" w14:textId="17CC6BE1" w:rsidR="001F5BE6" w:rsidRPr="001F5BE6" w:rsidRDefault="001F5BE6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kreiranje izvje</w:t>
      </w:r>
      <w:r>
        <w:rPr>
          <w:sz w:val="22"/>
          <w:szCs w:val="22"/>
          <w:lang w:val="bs-Latn-BA"/>
        </w:rPr>
        <w:t>štaja</w:t>
      </w:r>
    </w:p>
    <w:p w14:paraId="4F2A87F4" w14:textId="042D456C" w:rsidR="001F5BE6" w:rsidRPr="001F7E77" w:rsidRDefault="001F5BE6" w:rsidP="001F5BE6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1F7E77">
        <w:rPr>
          <w:sz w:val="22"/>
          <w:szCs w:val="22"/>
        </w:rPr>
        <w:t xml:space="preserve">izdavanje </w:t>
      </w:r>
      <w:r w:rsidR="000E3371">
        <w:rPr>
          <w:sz w:val="22"/>
          <w:szCs w:val="22"/>
        </w:rPr>
        <w:t xml:space="preserve">elektronskih </w:t>
      </w:r>
      <w:r>
        <w:rPr>
          <w:sz w:val="22"/>
          <w:szCs w:val="22"/>
        </w:rPr>
        <w:t>računa</w:t>
      </w:r>
    </w:p>
    <w:p w14:paraId="18534FD6" w14:textId="569F8F11" w:rsidR="001F5BE6" w:rsidRPr="001F7E77" w:rsidRDefault="001F5BE6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dodavanje vrste i tipa karte</w:t>
      </w:r>
    </w:p>
    <w:p w14:paraId="199D88E0" w14:textId="623EB4C1" w:rsidR="003E1D06" w:rsidRPr="00440652" w:rsidRDefault="003E1D06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440652">
        <w:rPr>
          <w:sz w:val="22"/>
          <w:szCs w:val="22"/>
        </w:rPr>
        <w:t>evidencija kupljenih</w:t>
      </w:r>
      <w:r w:rsidR="000E3371">
        <w:rPr>
          <w:sz w:val="22"/>
          <w:szCs w:val="22"/>
          <w:lang w:val="en-US"/>
        </w:rPr>
        <w:t xml:space="preserve">/rezervisanih </w:t>
      </w:r>
      <w:r w:rsidRPr="00440652">
        <w:rPr>
          <w:sz w:val="22"/>
          <w:szCs w:val="22"/>
        </w:rPr>
        <w:t xml:space="preserve"> karata</w:t>
      </w:r>
    </w:p>
    <w:p w14:paraId="19A2B1A7" w14:textId="572ECC16" w:rsidR="001F7E77" w:rsidRPr="00440652" w:rsidRDefault="001F7E77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440652">
        <w:rPr>
          <w:sz w:val="22"/>
          <w:szCs w:val="22"/>
        </w:rPr>
        <w:t xml:space="preserve">evidencija </w:t>
      </w:r>
      <w:r w:rsidR="00403B66" w:rsidRPr="00440652">
        <w:rPr>
          <w:sz w:val="22"/>
          <w:szCs w:val="22"/>
        </w:rPr>
        <w:t>korisnika</w:t>
      </w:r>
    </w:p>
    <w:p w14:paraId="04E750BD" w14:textId="77777777" w:rsidR="001F5BE6" w:rsidRDefault="001F5BE6" w:rsidP="001F5BE6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rezervacija karata od strane klijenta</w:t>
      </w:r>
      <w:r w:rsidRPr="001F7E77">
        <w:rPr>
          <w:sz w:val="22"/>
          <w:szCs w:val="22"/>
        </w:rPr>
        <w:t xml:space="preserve"> </w:t>
      </w:r>
    </w:p>
    <w:p w14:paraId="44FBA49F" w14:textId="1A76AEE8" w:rsidR="001F5BE6" w:rsidRPr="001F7E77" w:rsidRDefault="001F5BE6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kupovina karte od strane klijenta</w:t>
      </w:r>
    </w:p>
    <w:p w14:paraId="0E6FA8ED" w14:textId="25581B07" w:rsidR="001F7E77" w:rsidRPr="001F7E77" w:rsidRDefault="00403B66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unos feedback-a</w:t>
      </w:r>
    </w:p>
    <w:p w14:paraId="7B3B3E4A" w14:textId="0716DB2A" w:rsidR="003E1D06" w:rsidRPr="00440652" w:rsidRDefault="003E1D06" w:rsidP="005F6241">
      <w:pPr>
        <w:pStyle w:val="nabrajanja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440652">
        <w:rPr>
          <w:sz w:val="22"/>
          <w:szCs w:val="22"/>
        </w:rPr>
        <w:t>uvid u historiju sopstvenih rezervacija sa strane klijenta</w:t>
      </w:r>
    </w:p>
    <w:p w14:paraId="2041CC17" w14:textId="081004E2" w:rsidR="001F7E77" w:rsidRDefault="00481EB1" w:rsidP="00481EB1">
      <w:pPr>
        <w:pStyle w:val="Heading2"/>
      </w:pPr>
      <w:bookmarkStart w:id="19" w:name="_Toc370003026"/>
      <w:r w:rsidRPr="00F4642A">
        <w:t>Pretpostavke i ovisnost o drugim sistemima</w:t>
      </w:r>
      <w:bookmarkEnd w:id="19"/>
    </w:p>
    <w:p w14:paraId="05C7CB36" w14:textId="3D5F1FFC" w:rsidR="00105B0F" w:rsidRDefault="00105B0F" w:rsidP="00105B0F">
      <w:r>
        <w:t xml:space="preserve">Pošto će aplikativni software koristiti samo u sklopu autobusne kompanije, neće biti ovisan o uzimanju podataka od strane </w:t>
      </w:r>
      <w:r w:rsidRPr="000E3371">
        <w:t>nekog drugog informacionog sistema</w:t>
      </w:r>
      <w:r>
        <w:t>. Podacima će se pristupati i oni će biti pohranjeni unutar jedne baze podataka.</w:t>
      </w:r>
    </w:p>
    <w:p w14:paraId="6997F611" w14:textId="68C0E742" w:rsidR="00105B0F" w:rsidRPr="00105B0F" w:rsidRDefault="00105B0F" w:rsidP="00105B0F"/>
    <w:p w14:paraId="173F5B4F" w14:textId="77777777" w:rsidR="00481EB1" w:rsidRDefault="001F7E77" w:rsidP="00481EB1">
      <w:pPr>
        <w:pStyle w:val="Heading2"/>
      </w:pPr>
      <w:bookmarkStart w:id="20" w:name="_Toc370003027"/>
      <w:r>
        <w:lastRenderedPageBreak/>
        <w:t>CIJENA PROJEKTA</w:t>
      </w:r>
      <w:bookmarkEnd w:id="20"/>
    </w:p>
    <w:p w14:paraId="0C1F7377" w14:textId="77777777" w:rsidR="00105B0F" w:rsidRPr="002E456C" w:rsidRDefault="00105B0F" w:rsidP="00105B0F">
      <w:bookmarkStart w:id="21" w:name="_Toc370003028"/>
      <w:r>
        <w:rPr>
          <w:rStyle w:val="fontstyle01"/>
        </w:rPr>
        <w:t>Konačna cijena projekta trenutno nije utvrđena.</w:t>
      </w:r>
    </w:p>
    <w:p w14:paraId="068920F1" w14:textId="5CA27565" w:rsidR="00481EB1" w:rsidRDefault="00481EB1" w:rsidP="00481EB1">
      <w:pPr>
        <w:pStyle w:val="Heading2"/>
      </w:pPr>
      <w:r w:rsidRPr="00F4642A">
        <w:t>Alternativna rješenja</w:t>
      </w:r>
      <w:bookmarkEnd w:id="21"/>
    </w:p>
    <w:p w14:paraId="0C661FDA" w14:textId="77777777" w:rsidR="0058486B" w:rsidRPr="0058486B" w:rsidRDefault="0058486B" w:rsidP="0058486B">
      <w:pPr>
        <w:rPr>
          <w:lang w:val="bs-Latn-BA"/>
        </w:rPr>
      </w:pPr>
      <w:r>
        <w:t>Sa ovim projektom ćemo nastojati ponuditi kompletno rješenje za kvalitetan i neometan rad unutar kompanije. Ovaj aplikativni software će pokušati da ponudi digitalizaciju procesa poslovanja autobusne kompanije što je znatno naprednije, pouzdanije i efikasnije od dosadašnjeg načina obavljanja procesa. Podaci će biti dostupni za čitanje, dodavanje, brisanje i modifikaciju.</w:t>
      </w:r>
    </w:p>
    <w:p w14:paraId="5F7E8998" w14:textId="77777777" w:rsidR="0058486B" w:rsidRPr="0058486B" w:rsidRDefault="0058486B" w:rsidP="0058486B"/>
    <w:p w14:paraId="55C171C6" w14:textId="78E9322E" w:rsidR="00A05E3F" w:rsidRDefault="00A05E3F" w:rsidP="00481EB1">
      <w:pPr>
        <w:pStyle w:val="Heading2"/>
      </w:pPr>
      <w:bookmarkStart w:id="22" w:name="_Toc370003029"/>
      <w:r w:rsidRPr="00175816">
        <w:t>Poslovna opravdanost</w:t>
      </w:r>
      <w:bookmarkEnd w:id="22"/>
    </w:p>
    <w:p w14:paraId="66A0E012" w14:textId="77777777" w:rsidR="007F14F4" w:rsidRDefault="0058486B" w:rsidP="0058486B">
      <w:r>
        <w:t xml:space="preserve">Ovom aplikacijom ćemo nastojati uštedjeti vrijeme i novac koji su do sada izdvajani za svakodnevne administrativne poslove unutar kompanije. Svi podaci će sada biti objedinjeni i nalazit će se na jednom mjestu, uvijek dostupni za pregled i izmjenu. Ovo će uveliko olakšati rad radnom osoblju i skratiti vrijeme koje je izdvajano za vršenje svih navedenih administrativnih poslova. </w:t>
      </w:r>
    </w:p>
    <w:p w14:paraId="2536FC68" w14:textId="7588DB4C" w:rsidR="0058486B" w:rsidRDefault="007F14F4" w:rsidP="0058486B">
      <w:r>
        <w:t>S druge stane</w:t>
      </w:r>
      <w:r w:rsidR="0058486B">
        <w:t>, olakšat</w:t>
      </w:r>
      <w:r>
        <w:t xml:space="preserve"> će</w:t>
      </w:r>
      <w:r w:rsidR="0058486B">
        <w:t xml:space="preserve"> klijentima uvid u obavijesti</w:t>
      </w:r>
      <w:r>
        <w:t xml:space="preserve"> i</w:t>
      </w:r>
      <w:r w:rsidR="0058486B">
        <w:t xml:space="preserve"> raspored vožnje i rezervaciju karata</w:t>
      </w:r>
      <w:r>
        <w:t xml:space="preserve"> te na taj način skratiti vrijeme koje je potrebno za odlazak i ličnu rezervaciju</w:t>
      </w:r>
      <w:r>
        <w:rPr>
          <w:lang w:val="en-US"/>
        </w:rPr>
        <w:t>/</w:t>
      </w:r>
      <w:r>
        <w:t>kupovinu karte.</w:t>
      </w:r>
    </w:p>
    <w:p w14:paraId="1E51EB79" w14:textId="2B112F86" w:rsidR="007F14F4" w:rsidRPr="007F14F4" w:rsidRDefault="007F14F4" w:rsidP="0058486B">
      <w:pPr>
        <w:rPr>
          <w:lang w:val="bs-Latn-BA"/>
        </w:rPr>
      </w:pPr>
      <w:r>
        <w:t>Nastojimo pru</w:t>
      </w:r>
      <w:r>
        <w:rPr>
          <w:lang w:val="bs-Latn-BA"/>
        </w:rPr>
        <w:t>žiti što bolju uslugu postojećim korisnicima i jednostavnošću privući nove, čime bi se otvorila mogućnost proširenja poslovanja.</w:t>
      </w:r>
    </w:p>
    <w:p w14:paraId="41219947" w14:textId="77777777" w:rsidR="00B33B10" w:rsidRPr="002F4711" w:rsidRDefault="00B33B10" w:rsidP="00DA6551">
      <w:pPr>
        <w:pStyle w:val="Heading1"/>
      </w:pPr>
      <w:bookmarkStart w:id="23" w:name="_Toc370003030"/>
      <w:r w:rsidRPr="002F4711">
        <w:t>Prilozi</w:t>
      </w:r>
      <w:bookmarkEnd w:id="23"/>
    </w:p>
    <w:bookmarkEnd w:id="0"/>
    <w:p w14:paraId="6182946A" w14:textId="77777777" w:rsidR="007F14F4" w:rsidRPr="00F02254" w:rsidRDefault="007F14F4" w:rsidP="007F14F4">
      <w:r>
        <w:t>U trenutnoj reviziji dokumentacije, nisu korišteni dodatni prilozi.</w:t>
      </w:r>
    </w:p>
    <w:p w14:paraId="41020AD7" w14:textId="19D0275B" w:rsidR="00016866" w:rsidRPr="00016866" w:rsidRDefault="00016866" w:rsidP="007F14F4"/>
    <w:sectPr w:rsidR="00016866" w:rsidRPr="00016866" w:rsidSect="00772CEF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411D1" w14:textId="77777777" w:rsidR="00327050" w:rsidRDefault="00327050">
      <w:pPr>
        <w:spacing w:line="240" w:lineRule="auto"/>
      </w:pPr>
      <w:r>
        <w:separator/>
      </w:r>
    </w:p>
  </w:endnote>
  <w:endnote w:type="continuationSeparator" w:id="0">
    <w:p w14:paraId="5C05CBB4" w14:textId="77777777" w:rsidR="00327050" w:rsidRDefault="00327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F3B60" w14:textId="77777777"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35AA85" w14:textId="77777777"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A7478" w14:textId="1904018A"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5E5FD0">
      <w:rPr>
        <w:rFonts w:cs="Calibri"/>
        <w:noProof/>
      </w:rPr>
      <w:t>7</w:t>
    </w:r>
    <w:r w:rsidRPr="00C20AE1">
      <w:rPr>
        <w:rFonts w:cs="Calibri"/>
        <w:noProof/>
      </w:rPr>
      <w:fldChar w:fldCharType="end"/>
    </w:r>
    <w:r w:rsidR="007F14F4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3C312195" wp14:editId="4FD0D18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EAABCA5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7F14F4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3E234A2" wp14:editId="303EF2D9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8CFA61A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7F14F4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0A0D15" wp14:editId="5B6B258C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F29F83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3CDCA" w14:textId="77777777"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E2926" w14:textId="77777777" w:rsidR="00327050" w:rsidRDefault="00327050">
      <w:pPr>
        <w:spacing w:line="240" w:lineRule="auto"/>
      </w:pPr>
      <w:r>
        <w:separator/>
      </w:r>
    </w:p>
  </w:footnote>
  <w:footnote w:type="continuationSeparator" w:id="0">
    <w:p w14:paraId="081507F6" w14:textId="77777777" w:rsidR="00327050" w:rsidRDefault="00327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5D618" w14:textId="77777777" w:rsidR="00772CEF" w:rsidRDefault="00772CEF">
    <w:pPr>
      <w:rPr>
        <w:sz w:val="24"/>
      </w:rPr>
    </w:pPr>
  </w:p>
  <w:p w14:paraId="611346BC" w14:textId="1690F8E0" w:rsidR="00772CEF" w:rsidRDefault="007F14F4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 wp14:anchorId="2654C72B" wp14:editId="6CA87B59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8D8957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 w:rsidR="007B6E0A">
      <w:rPr>
        <w:b/>
        <w:sz w:val="24"/>
      </w:rPr>
      <w:t>„</w:t>
    </w:r>
    <w:r w:rsidRPr="00E36CD3">
      <w:rPr>
        <w:b/>
        <w:sz w:val="24"/>
      </w:rPr>
      <w:t>Džemal Bijedić</w:t>
    </w:r>
    <w:r w:rsidR="007B6E0A"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14:paraId="3FDAAFCA" w14:textId="77777777" w:rsidR="00772CEF" w:rsidRPr="00E36CD3" w:rsidRDefault="00772CEF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14:paraId="4396A269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</w:p>
  <w:p w14:paraId="04E181AC" w14:textId="77777777" w:rsidR="00772CEF" w:rsidRPr="00E36CD3" w:rsidRDefault="00772CEF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7B6E0A">
      <w:rPr>
        <w:sz w:val="24"/>
      </w:rPr>
      <w:t>„</w:t>
    </w:r>
    <w:r w:rsidR="005E5FD0">
      <w:rPr>
        <w:sz w:val="24"/>
      </w:rPr>
      <w:t>Razvoj softvera 1</w:t>
    </w:r>
    <w:r w:rsidR="007B6E0A">
      <w:rPr>
        <w:sz w:val="24"/>
      </w:rPr>
      <w:t>“</w:t>
    </w:r>
  </w:p>
  <w:p w14:paraId="5A3849B2" w14:textId="77777777" w:rsidR="00772CEF" w:rsidRPr="00ED72E6" w:rsidRDefault="00772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14:paraId="1E8EAA33" w14:textId="77777777" w:rsidTr="00772CEF">
      <w:tc>
        <w:tcPr>
          <w:tcW w:w="6379" w:type="dxa"/>
        </w:tcPr>
        <w:p w14:paraId="45E0DC4F" w14:textId="77777777" w:rsidR="00772CEF" w:rsidRPr="005A30FF" w:rsidRDefault="00560137" w:rsidP="00560137">
          <w:pPr>
            <w:tabs>
              <w:tab w:val="left" w:pos="2558"/>
            </w:tabs>
            <w:spacing w:before="0" w:after="0"/>
          </w:pPr>
          <w:r>
            <w:t>&lt;</w:t>
          </w:r>
          <w:r w:rsidR="00327050">
            <w:fldChar w:fldCharType="begin"/>
          </w:r>
          <w:r w:rsidR="00327050">
            <w:instrText xml:space="preserve"> TITLE  "Naziv projekta"  \* MERGEFORMAT </w:instrText>
          </w:r>
          <w:r w:rsidR="00327050">
            <w:fldChar w:fldCharType="separate"/>
          </w:r>
          <w:r w:rsidR="00B1000C">
            <w:t>Naziv projekta</w:t>
          </w:r>
          <w:r w:rsidR="00327050">
            <w:fldChar w:fldCharType="end"/>
          </w:r>
          <w:r>
            <w:t>sistema&gt;</w:t>
          </w:r>
          <w:r w:rsidR="00772CEF">
            <w:tab/>
          </w:r>
        </w:p>
      </w:tc>
      <w:tc>
        <w:tcPr>
          <w:tcW w:w="3179" w:type="dxa"/>
        </w:tcPr>
        <w:p w14:paraId="5E708AEE" w14:textId="77777777"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&lt;1.0&gt;</w:t>
          </w:r>
        </w:p>
      </w:tc>
    </w:tr>
    <w:tr w:rsidR="00772CEF" w:rsidRPr="005A30FF" w14:paraId="39D9EDA6" w14:textId="77777777" w:rsidTr="00772CEF">
      <w:tc>
        <w:tcPr>
          <w:tcW w:w="6379" w:type="dxa"/>
        </w:tcPr>
        <w:p w14:paraId="622422EB" w14:textId="77777777" w:rsidR="00772CEF" w:rsidRPr="005A30FF" w:rsidRDefault="00DA6551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14:paraId="1F5C7AA6" w14:textId="77777777" w:rsidR="00772CEF" w:rsidRPr="005A30FF" w:rsidRDefault="00772CEF" w:rsidP="00560137">
          <w:pPr>
            <w:spacing w:before="0" w:after="0"/>
          </w:pPr>
          <w:r w:rsidRPr="005A30FF">
            <w:t xml:space="preserve">  Datum:  &lt;dd/m/g</w:t>
          </w:r>
          <w:r w:rsidR="00560137">
            <w:t>gg</w:t>
          </w:r>
          <w:r w:rsidRPr="005A30FF">
            <w:t>g&gt;</w:t>
          </w:r>
        </w:p>
      </w:tc>
    </w:tr>
  </w:tbl>
  <w:p w14:paraId="787ECDBF" w14:textId="77777777" w:rsidR="00772CEF" w:rsidRDefault="00772CEF" w:rsidP="004469B1">
    <w:pPr>
      <w:pStyle w:val="Header"/>
      <w:jc w:val="center"/>
    </w:pPr>
  </w:p>
  <w:p w14:paraId="33A80D6D" w14:textId="333A7D81" w:rsidR="00772CEF" w:rsidRPr="006705B6" w:rsidRDefault="007F14F4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D6980E2" wp14:editId="090F83A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30AD0C0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38223C8" wp14:editId="72045688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14A6DC1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2A3AD02" wp14:editId="76813D37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1EBD3F5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06967" w14:textId="77777777"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5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 w15:restartNumberingAfterBreak="0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0C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113F"/>
    <w:rsid w:val="000475A3"/>
    <w:rsid w:val="000507AD"/>
    <w:rsid w:val="000555DE"/>
    <w:rsid w:val="000632BE"/>
    <w:rsid w:val="00070969"/>
    <w:rsid w:val="00082D4D"/>
    <w:rsid w:val="00092815"/>
    <w:rsid w:val="000950FE"/>
    <w:rsid w:val="000B2FD6"/>
    <w:rsid w:val="000C27F2"/>
    <w:rsid w:val="000D585B"/>
    <w:rsid w:val="000E0065"/>
    <w:rsid w:val="000E3371"/>
    <w:rsid w:val="000E4710"/>
    <w:rsid w:val="000F0B60"/>
    <w:rsid w:val="000F33FF"/>
    <w:rsid w:val="00105B0F"/>
    <w:rsid w:val="00111B00"/>
    <w:rsid w:val="001153FD"/>
    <w:rsid w:val="00123E86"/>
    <w:rsid w:val="0013773E"/>
    <w:rsid w:val="00156079"/>
    <w:rsid w:val="00160CD1"/>
    <w:rsid w:val="00171E50"/>
    <w:rsid w:val="00181092"/>
    <w:rsid w:val="00184CC8"/>
    <w:rsid w:val="001902C5"/>
    <w:rsid w:val="00193A85"/>
    <w:rsid w:val="00194D19"/>
    <w:rsid w:val="001A14C1"/>
    <w:rsid w:val="001A1EE3"/>
    <w:rsid w:val="001A4A70"/>
    <w:rsid w:val="001A4DDE"/>
    <w:rsid w:val="001A7BBA"/>
    <w:rsid w:val="001B3FAC"/>
    <w:rsid w:val="001B560F"/>
    <w:rsid w:val="001B7811"/>
    <w:rsid w:val="001E605B"/>
    <w:rsid w:val="001E6656"/>
    <w:rsid w:val="001F056B"/>
    <w:rsid w:val="001F3F87"/>
    <w:rsid w:val="001F41D6"/>
    <w:rsid w:val="001F5BE6"/>
    <w:rsid w:val="001F61BD"/>
    <w:rsid w:val="001F7E77"/>
    <w:rsid w:val="00200625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39AC"/>
    <w:rsid w:val="00254215"/>
    <w:rsid w:val="00262A9F"/>
    <w:rsid w:val="002644DE"/>
    <w:rsid w:val="0026577B"/>
    <w:rsid w:val="00273091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27050"/>
    <w:rsid w:val="00330A6A"/>
    <w:rsid w:val="00333FF3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A76E8"/>
    <w:rsid w:val="003B6ED3"/>
    <w:rsid w:val="003C5B8F"/>
    <w:rsid w:val="003C6CFE"/>
    <w:rsid w:val="003D13E0"/>
    <w:rsid w:val="003E1D06"/>
    <w:rsid w:val="003E2A25"/>
    <w:rsid w:val="003E2BD3"/>
    <w:rsid w:val="003E640D"/>
    <w:rsid w:val="003F07ED"/>
    <w:rsid w:val="003F52C9"/>
    <w:rsid w:val="00402575"/>
    <w:rsid w:val="004027E4"/>
    <w:rsid w:val="00403B66"/>
    <w:rsid w:val="00413DBA"/>
    <w:rsid w:val="004140EA"/>
    <w:rsid w:val="004163A1"/>
    <w:rsid w:val="00431E03"/>
    <w:rsid w:val="0043407A"/>
    <w:rsid w:val="00434ED8"/>
    <w:rsid w:val="00440652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94852"/>
    <w:rsid w:val="0049783D"/>
    <w:rsid w:val="004A24B9"/>
    <w:rsid w:val="004A4785"/>
    <w:rsid w:val="004C07CD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77F8"/>
    <w:rsid w:val="00577FBF"/>
    <w:rsid w:val="0058237A"/>
    <w:rsid w:val="0058486B"/>
    <w:rsid w:val="0058521F"/>
    <w:rsid w:val="00592FA4"/>
    <w:rsid w:val="005933E9"/>
    <w:rsid w:val="00595B56"/>
    <w:rsid w:val="0059790D"/>
    <w:rsid w:val="005A1AAD"/>
    <w:rsid w:val="005A2745"/>
    <w:rsid w:val="005A6151"/>
    <w:rsid w:val="005A7634"/>
    <w:rsid w:val="005B7CE8"/>
    <w:rsid w:val="005C109B"/>
    <w:rsid w:val="005C293D"/>
    <w:rsid w:val="005C423E"/>
    <w:rsid w:val="005D0CE2"/>
    <w:rsid w:val="005D3388"/>
    <w:rsid w:val="005E045B"/>
    <w:rsid w:val="005E118B"/>
    <w:rsid w:val="005E236E"/>
    <w:rsid w:val="005E48D4"/>
    <w:rsid w:val="005E5FD0"/>
    <w:rsid w:val="005F6010"/>
    <w:rsid w:val="005F6241"/>
    <w:rsid w:val="005F6637"/>
    <w:rsid w:val="0060648B"/>
    <w:rsid w:val="006075D4"/>
    <w:rsid w:val="00612BF2"/>
    <w:rsid w:val="00613624"/>
    <w:rsid w:val="00616876"/>
    <w:rsid w:val="00621B31"/>
    <w:rsid w:val="00622C37"/>
    <w:rsid w:val="00635DA0"/>
    <w:rsid w:val="00637B0A"/>
    <w:rsid w:val="00640765"/>
    <w:rsid w:val="006417EF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B0EBB"/>
    <w:rsid w:val="006C504E"/>
    <w:rsid w:val="006C53F0"/>
    <w:rsid w:val="006C5E4E"/>
    <w:rsid w:val="006C7D69"/>
    <w:rsid w:val="006F5E20"/>
    <w:rsid w:val="00701FCD"/>
    <w:rsid w:val="0070564C"/>
    <w:rsid w:val="00706657"/>
    <w:rsid w:val="00714EED"/>
    <w:rsid w:val="00717C38"/>
    <w:rsid w:val="00730A4C"/>
    <w:rsid w:val="007310B1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FD2"/>
    <w:rsid w:val="007B6E0A"/>
    <w:rsid w:val="007C0F9D"/>
    <w:rsid w:val="007C2094"/>
    <w:rsid w:val="007E4E3D"/>
    <w:rsid w:val="007E6413"/>
    <w:rsid w:val="007F14F4"/>
    <w:rsid w:val="007F301D"/>
    <w:rsid w:val="008219F0"/>
    <w:rsid w:val="008247F8"/>
    <w:rsid w:val="00825F4B"/>
    <w:rsid w:val="0083480B"/>
    <w:rsid w:val="00836DB8"/>
    <w:rsid w:val="008376E2"/>
    <w:rsid w:val="00840A6B"/>
    <w:rsid w:val="008559C3"/>
    <w:rsid w:val="00870FCA"/>
    <w:rsid w:val="00872B89"/>
    <w:rsid w:val="00875B81"/>
    <w:rsid w:val="00891900"/>
    <w:rsid w:val="008932C7"/>
    <w:rsid w:val="008950CC"/>
    <w:rsid w:val="008952DC"/>
    <w:rsid w:val="00895808"/>
    <w:rsid w:val="00897CBA"/>
    <w:rsid w:val="008A15B4"/>
    <w:rsid w:val="008A5D9B"/>
    <w:rsid w:val="008A63B0"/>
    <w:rsid w:val="008A6A10"/>
    <w:rsid w:val="008B670A"/>
    <w:rsid w:val="008B6CF6"/>
    <w:rsid w:val="008B72B4"/>
    <w:rsid w:val="008C10C2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66DE8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05E3F"/>
    <w:rsid w:val="00A12A30"/>
    <w:rsid w:val="00A13A5B"/>
    <w:rsid w:val="00A23D66"/>
    <w:rsid w:val="00A3155C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69"/>
    <w:rsid w:val="00AA196C"/>
    <w:rsid w:val="00AA4C3B"/>
    <w:rsid w:val="00AB0D27"/>
    <w:rsid w:val="00AB77B6"/>
    <w:rsid w:val="00AB7892"/>
    <w:rsid w:val="00AC3394"/>
    <w:rsid w:val="00AC4D69"/>
    <w:rsid w:val="00AF0457"/>
    <w:rsid w:val="00AF12D9"/>
    <w:rsid w:val="00AF3AD2"/>
    <w:rsid w:val="00AF3DAD"/>
    <w:rsid w:val="00AF721B"/>
    <w:rsid w:val="00B1000C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70280"/>
    <w:rsid w:val="00B719B6"/>
    <w:rsid w:val="00B81790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047"/>
    <w:rsid w:val="00BC45A1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C3720"/>
    <w:rsid w:val="00CD61C5"/>
    <w:rsid w:val="00CE4C9D"/>
    <w:rsid w:val="00CF6D17"/>
    <w:rsid w:val="00D00FE8"/>
    <w:rsid w:val="00D0339D"/>
    <w:rsid w:val="00D05455"/>
    <w:rsid w:val="00D1066C"/>
    <w:rsid w:val="00D118A0"/>
    <w:rsid w:val="00D13194"/>
    <w:rsid w:val="00D134F8"/>
    <w:rsid w:val="00D17A08"/>
    <w:rsid w:val="00D21F02"/>
    <w:rsid w:val="00D26152"/>
    <w:rsid w:val="00D32BA2"/>
    <w:rsid w:val="00D36E9E"/>
    <w:rsid w:val="00D4260A"/>
    <w:rsid w:val="00D65319"/>
    <w:rsid w:val="00D74A67"/>
    <w:rsid w:val="00D764BC"/>
    <w:rsid w:val="00D84195"/>
    <w:rsid w:val="00D85950"/>
    <w:rsid w:val="00D92E83"/>
    <w:rsid w:val="00D940E2"/>
    <w:rsid w:val="00DA6551"/>
    <w:rsid w:val="00DB24A2"/>
    <w:rsid w:val="00DB567C"/>
    <w:rsid w:val="00DB623F"/>
    <w:rsid w:val="00DD3A77"/>
    <w:rsid w:val="00DE0A53"/>
    <w:rsid w:val="00DE5DF5"/>
    <w:rsid w:val="00DE7C2A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849DC"/>
    <w:rsid w:val="00E9112F"/>
    <w:rsid w:val="00E9326C"/>
    <w:rsid w:val="00EC3E2C"/>
    <w:rsid w:val="00ED1801"/>
    <w:rsid w:val="00EE3B16"/>
    <w:rsid w:val="00F06EB2"/>
    <w:rsid w:val="00F10C5A"/>
    <w:rsid w:val="00F12D90"/>
    <w:rsid w:val="00F14313"/>
    <w:rsid w:val="00F16957"/>
    <w:rsid w:val="00F22A56"/>
    <w:rsid w:val="00F22B60"/>
    <w:rsid w:val="00F3216A"/>
    <w:rsid w:val="00F334DB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C66D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F063C9B"/>
  <w15:chartTrackingRefBased/>
  <w15:docId w15:val="{7DFEE980-7E97-4EA8-AC90-B6B59D72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94D19"/>
    <w:rPr>
      <w:color w:val="605E5C"/>
      <w:shd w:val="clear" w:color="auto" w:fill="E1DFDD"/>
    </w:rPr>
  </w:style>
  <w:style w:type="character" w:customStyle="1" w:styleId="fontstyle01">
    <w:name w:val="fontstyle01"/>
    <w:rsid w:val="00105B0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ma.huskovic@edu.fit.b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amra.dedic@edu.fit.b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V02_Vizija%20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C9BBC-7B52-4271-A938-9004F5C0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 projekta</Template>
  <TotalTime>388</TotalTime>
  <Pages>9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8522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Amra Dedić</cp:lastModifiedBy>
  <cp:revision>14</cp:revision>
  <cp:lastPrinted>2012-01-12T10:01:00Z</cp:lastPrinted>
  <dcterms:created xsi:type="dcterms:W3CDTF">2020-11-01T17:19:00Z</dcterms:created>
  <dcterms:modified xsi:type="dcterms:W3CDTF">2021-01-02T12:12:00Z</dcterms:modified>
</cp:coreProperties>
</file>